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0FF" w:rsidRDefault="005530FF" w:rsidP="00C356E6">
      <w:pPr>
        <w:spacing w:after="0"/>
        <w:jc w:val="center"/>
      </w:pPr>
      <w:r>
        <w:t>Montana College Access Network Conference</w:t>
      </w:r>
    </w:p>
    <w:p w:rsidR="005530FF" w:rsidRDefault="005530FF" w:rsidP="00C356E6">
      <w:pPr>
        <w:spacing w:after="0"/>
        <w:jc w:val="center"/>
      </w:pPr>
      <w:r>
        <w:t>April 8</w:t>
      </w:r>
      <w:r w:rsidRPr="001714CF">
        <w:rPr>
          <w:vertAlign w:val="superscript"/>
        </w:rPr>
        <w:t>th</w:t>
      </w:r>
      <w:r>
        <w:t>-10</w:t>
      </w:r>
      <w:r w:rsidRPr="001714CF">
        <w:rPr>
          <w:vertAlign w:val="superscript"/>
        </w:rPr>
        <w:t>th</w:t>
      </w:r>
      <w:r>
        <w:t>, 2015</w:t>
      </w:r>
    </w:p>
    <w:p w:rsidR="005530FF" w:rsidRDefault="005530FF" w:rsidP="005819F6">
      <w:pPr>
        <w:spacing w:after="0"/>
        <w:jc w:val="center"/>
      </w:pPr>
      <w:r>
        <w:t>Red Lion Inn, Helena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4528"/>
        <w:gridCol w:w="3117"/>
      </w:tblGrid>
      <w:tr w:rsidR="005530FF" w:rsidTr="00194BCD">
        <w:tc>
          <w:tcPr>
            <w:tcW w:w="9350" w:type="dxa"/>
            <w:gridSpan w:val="3"/>
          </w:tcPr>
          <w:p w:rsidR="005530FF" w:rsidRDefault="005530FF" w:rsidP="00C356E6">
            <w:pPr>
              <w:spacing w:after="0"/>
            </w:pPr>
            <w:r>
              <w:t>Pre Conference Offerings-Wednesday April 8</w:t>
            </w:r>
            <w:r w:rsidRPr="005530FF">
              <w:rPr>
                <w:vertAlign w:val="superscript"/>
              </w:rPr>
              <w:t>th</w:t>
            </w:r>
            <w:r>
              <w:t>, 2014</w:t>
            </w:r>
          </w:p>
        </w:tc>
      </w:tr>
      <w:tr w:rsidR="005530FF" w:rsidTr="003E4AD1">
        <w:tc>
          <w:tcPr>
            <w:tcW w:w="1705" w:type="dxa"/>
          </w:tcPr>
          <w:p w:rsidR="005530FF" w:rsidRDefault="005530FF" w:rsidP="00C356E6">
            <w:pPr>
              <w:spacing w:after="0"/>
            </w:pPr>
            <w:r>
              <w:t>8:30-9:45 am</w:t>
            </w:r>
          </w:p>
        </w:tc>
        <w:tc>
          <w:tcPr>
            <w:tcW w:w="4528" w:type="dxa"/>
          </w:tcPr>
          <w:p w:rsidR="005530FF" w:rsidRDefault="005530FF" w:rsidP="00C356E6">
            <w:pPr>
              <w:spacing w:after="0"/>
            </w:pPr>
            <w:r>
              <w:t>Helena College Tour</w:t>
            </w:r>
          </w:p>
        </w:tc>
        <w:tc>
          <w:tcPr>
            <w:tcW w:w="3117" w:type="dxa"/>
          </w:tcPr>
          <w:p w:rsidR="005530FF" w:rsidRDefault="0084234B" w:rsidP="00C356E6">
            <w:pPr>
              <w:spacing w:after="0"/>
            </w:pPr>
            <w:r>
              <w:t>Meet at Helena College</w:t>
            </w:r>
          </w:p>
        </w:tc>
      </w:tr>
      <w:tr w:rsidR="005530FF" w:rsidTr="003E4AD1">
        <w:tc>
          <w:tcPr>
            <w:tcW w:w="1705" w:type="dxa"/>
          </w:tcPr>
          <w:p w:rsidR="005530FF" w:rsidRDefault="005530FF" w:rsidP="00C356E6">
            <w:pPr>
              <w:spacing w:after="0"/>
            </w:pPr>
            <w:r>
              <w:t>10-11 am</w:t>
            </w:r>
          </w:p>
        </w:tc>
        <w:tc>
          <w:tcPr>
            <w:tcW w:w="4528" w:type="dxa"/>
          </w:tcPr>
          <w:p w:rsidR="005530FF" w:rsidRDefault="005530FF" w:rsidP="00C356E6">
            <w:pPr>
              <w:spacing w:after="0"/>
            </w:pPr>
            <w:r>
              <w:t>Carroll College Tour</w:t>
            </w:r>
          </w:p>
        </w:tc>
        <w:tc>
          <w:tcPr>
            <w:tcW w:w="3117" w:type="dxa"/>
          </w:tcPr>
          <w:p w:rsidR="005530FF" w:rsidRDefault="0084234B" w:rsidP="00C356E6">
            <w:pPr>
              <w:spacing w:after="0"/>
            </w:pPr>
            <w:r>
              <w:t>Meet at Carroll College</w:t>
            </w:r>
          </w:p>
        </w:tc>
      </w:tr>
    </w:tbl>
    <w:p w:rsidR="00881A3F" w:rsidRDefault="00881A3F"/>
    <w:p w:rsidR="00881A3F" w:rsidRDefault="00881A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4528"/>
        <w:gridCol w:w="3117"/>
      </w:tblGrid>
      <w:tr w:rsidR="005530FF" w:rsidTr="00864565">
        <w:tc>
          <w:tcPr>
            <w:tcW w:w="9350" w:type="dxa"/>
            <w:gridSpan w:val="3"/>
          </w:tcPr>
          <w:p w:rsidR="005530FF" w:rsidRDefault="005530FF" w:rsidP="00C356E6">
            <w:pPr>
              <w:spacing w:after="0"/>
            </w:pPr>
            <w:r>
              <w:t>Wednesday April 8</w:t>
            </w:r>
            <w:r w:rsidRPr="005530FF">
              <w:rPr>
                <w:vertAlign w:val="superscript"/>
              </w:rPr>
              <w:t>th</w:t>
            </w:r>
            <w:r>
              <w:t>, 2014</w:t>
            </w:r>
          </w:p>
        </w:tc>
      </w:tr>
      <w:tr w:rsidR="005530FF" w:rsidTr="003E4AD1">
        <w:tc>
          <w:tcPr>
            <w:tcW w:w="1705" w:type="dxa"/>
          </w:tcPr>
          <w:p w:rsidR="005530FF" w:rsidRDefault="003E4AD1" w:rsidP="00C356E6">
            <w:pPr>
              <w:spacing w:after="0"/>
            </w:pPr>
            <w:r>
              <w:t>1:00</w:t>
            </w:r>
          </w:p>
        </w:tc>
        <w:tc>
          <w:tcPr>
            <w:tcW w:w="4528" w:type="dxa"/>
          </w:tcPr>
          <w:p w:rsidR="005530FF" w:rsidRDefault="003E4AD1" w:rsidP="00C356E6">
            <w:pPr>
              <w:spacing w:after="0"/>
            </w:pPr>
            <w:r>
              <w:t>Welcome-Michelle Christianson</w:t>
            </w:r>
            <w:r w:rsidR="0084234B">
              <w:t xml:space="preserve"> &amp; Peter Donaldson</w:t>
            </w:r>
          </w:p>
        </w:tc>
        <w:tc>
          <w:tcPr>
            <w:tcW w:w="3117" w:type="dxa"/>
          </w:tcPr>
          <w:p w:rsidR="005530FF" w:rsidRDefault="00E53E7D" w:rsidP="00C356E6">
            <w:pPr>
              <w:spacing w:after="0"/>
            </w:pPr>
            <w:r>
              <w:t>Capitol</w:t>
            </w:r>
            <w:r w:rsidR="002E5DB6">
              <w:t xml:space="preserve"> Room</w:t>
            </w:r>
          </w:p>
        </w:tc>
      </w:tr>
      <w:tr w:rsidR="005530FF" w:rsidTr="003E4AD1">
        <w:tc>
          <w:tcPr>
            <w:tcW w:w="1705" w:type="dxa"/>
          </w:tcPr>
          <w:p w:rsidR="005530FF" w:rsidRDefault="003E4AD1" w:rsidP="00C356E6">
            <w:pPr>
              <w:spacing w:after="0"/>
            </w:pPr>
            <w:r>
              <w:t>1:15-2:30</w:t>
            </w:r>
          </w:p>
        </w:tc>
        <w:tc>
          <w:tcPr>
            <w:tcW w:w="4528" w:type="dxa"/>
          </w:tcPr>
          <w:p w:rsidR="005530FF" w:rsidRDefault="003E4AD1" w:rsidP="005819F6">
            <w:pPr>
              <w:spacing w:after="0"/>
            </w:pPr>
            <w:r>
              <w:t>Keynote Opener-</w:t>
            </w:r>
            <w:r w:rsidR="003B0B37">
              <w:t xml:space="preserve">Jonathan Brennan, PhD, </w:t>
            </w:r>
            <w:proofErr w:type="spellStart"/>
            <w:r w:rsidR="003B0B37">
              <w:t>EdD</w:t>
            </w:r>
            <w:proofErr w:type="spellEnd"/>
          </w:p>
        </w:tc>
        <w:tc>
          <w:tcPr>
            <w:tcW w:w="3117" w:type="dxa"/>
          </w:tcPr>
          <w:p w:rsidR="005530FF" w:rsidRDefault="00E53E7D" w:rsidP="00C356E6">
            <w:pPr>
              <w:spacing w:after="0"/>
            </w:pPr>
            <w:r>
              <w:t>Capitol</w:t>
            </w:r>
            <w:r w:rsidR="002E5DB6">
              <w:t xml:space="preserve"> Room</w:t>
            </w:r>
          </w:p>
        </w:tc>
      </w:tr>
      <w:tr w:rsidR="00D51EE9" w:rsidTr="00325E72">
        <w:tc>
          <w:tcPr>
            <w:tcW w:w="1705" w:type="dxa"/>
          </w:tcPr>
          <w:p w:rsidR="00D51EE9" w:rsidRDefault="00D51EE9" w:rsidP="00C356E6">
            <w:pPr>
              <w:spacing w:after="0"/>
            </w:pPr>
            <w:r>
              <w:t>2:30-2:45</w:t>
            </w:r>
          </w:p>
        </w:tc>
        <w:tc>
          <w:tcPr>
            <w:tcW w:w="7645" w:type="dxa"/>
            <w:gridSpan w:val="2"/>
          </w:tcPr>
          <w:p w:rsidR="00D51EE9" w:rsidRDefault="00D51EE9" w:rsidP="00C356E6">
            <w:pPr>
              <w:spacing w:after="0"/>
            </w:pPr>
            <w:r>
              <w:t>Break</w:t>
            </w:r>
          </w:p>
        </w:tc>
      </w:tr>
      <w:tr w:rsidR="005530FF" w:rsidTr="003E4AD1">
        <w:tc>
          <w:tcPr>
            <w:tcW w:w="1705" w:type="dxa"/>
          </w:tcPr>
          <w:p w:rsidR="005530FF" w:rsidRDefault="002E5DB6" w:rsidP="00C356E6">
            <w:pPr>
              <w:spacing w:after="0"/>
            </w:pPr>
            <w:r>
              <w:t>2:45-3:45</w:t>
            </w:r>
          </w:p>
        </w:tc>
        <w:tc>
          <w:tcPr>
            <w:tcW w:w="4528" w:type="dxa"/>
          </w:tcPr>
          <w:p w:rsidR="005530FF" w:rsidRDefault="00D51EE9" w:rsidP="00C356E6">
            <w:pPr>
              <w:spacing w:after="0"/>
            </w:pPr>
            <w:r>
              <w:t>Break Out Sessions</w:t>
            </w:r>
          </w:p>
          <w:p w:rsidR="00E03C64" w:rsidRDefault="00D51EE9" w:rsidP="00C356E6">
            <w:pPr>
              <w:spacing w:after="0"/>
            </w:pPr>
            <w:r>
              <w:t>1.</w:t>
            </w:r>
            <w:r w:rsidR="00385177">
              <w:t xml:space="preserve">  </w:t>
            </w:r>
            <w:r w:rsidR="00E06164">
              <w:t>Financial Aid</w:t>
            </w:r>
            <w:r w:rsidR="003D2654">
              <w:t xml:space="preserve">:  </w:t>
            </w:r>
            <w:r w:rsidR="00E03C64">
              <w:t>Communicating w/21</w:t>
            </w:r>
            <w:r w:rsidR="00E03C64" w:rsidRPr="00E03C64">
              <w:rPr>
                <w:vertAlign w:val="superscript"/>
              </w:rPr>
              <w:t>st</w:t>
            </w:r>
            <w:r w:rsidR="00E03C64">
              <w:t xml:space="preserve"> Century Students-Leslie Olsen</w:t>
            </w:r>
          </w:p>
          <w:p w:rsidR="00D51EE9" w:rsidRDefault="00D51EE9" w:rsidP="00C356E6">
            <w:pPr>
              <w:spacing w:after="0"/>
            </w:pPr>
            <w:r>
              <w:t>2.</w:t>
            </w:r>
            <w:r w:rsidR="00385177">
              <w:t xml:space="preserve">  </w:t>
            </w:r>
            <w:r w:rsidR="003D2654">
              <w:t xml:space="preserve">Indian Ed:  </w:t>
            </w:r>
            <w:r w:rsidR="00CF53AC" w:rsidRPr="00E53E7D">
              <w:t>MT American I</w:t>
            </w:r>
            <w:r w:rsidR="00E53E7D" w:rsidRPr="00E53E7D">
              <w:t>n</w:t>
            </w:r>
            <w:r w:rsidR="00CF53AC" w:rsidRPr="00E53E7D">
              <w:t>dian Student Achievement Data-Eric Meredith</w:t>
            </w:r>
          </w:p>
          <w:p w:rsidR="007434ED" w:rsidRDefault="00D51EE9" w:rsidP="005819F6">
            <w:pPr>
              <w:spacing w:after="0"/>
            </w:pPr>
            <w:r>
              <w:t>3.</w:t>
            </w:r>
            <w:r w:rsidR="00385177">
              <w:t xml:space="preserve">  </w:t>
            </w:r>
            <w:r w:rsidR="003D2654">
              <w:t xml:space="preserve">College Access:  </w:t>
            </w:r>
            <w:r w:rsidR="005819F6">
              <w:t>Building Community Capacity:  Campus Compact VISTAs supporting Access and Success-Josh Vanek</w:t>
            </w:r>
          </w:p>
        </w:tc>
        <w:tc>
          <w:tcPr>
            <w:tcW w:w="3117" w:type="dxa"/>
          </w:tcPr>
          <w:p w:rsidR="005530FF" w:rsidRDefault="00D51EE9" w:rsidP="00C356E6">
            <w:pPr>
              <w:spacing w:after="0"/>
            </w:pPr>
            <w:r>
              <w:t>Rooms:</w:t>
            </w:r>
          </w:p>
          <w:p w:rsidR="00D51EE9" w:rsidRDefault="00D51EE9" w:rsidP="00C356E6">
            <w:pPr>
              <w:spacing w:after="0"/>
            </w:pPr>
            <w:r>
              <w:t>1.</w:t>
            </w:r>
            <w:r w:rsidR="002E5DB6">
              <w:t xml:space="preserve"> </w:t>
            </w:r>
            <w:r w:rsidR="00E53E7D">
              <w:t>Capitol</w:t>
            </w:r>
            <w:r w:rsidR="002E5DB6">
              <w:t xml:space="preserve"> Room</w:t>
            </w:r>
          </w:p>
          <w:p w:rsidR="00CF53AC" w:rsidRDefault="00CF53AC" w:rsidP="00C356E6">
            <w:pPr>
              <w:spacing w:after="0"/>
            </w:pPr>
          </w:p>
          <w:p w:rsidR="00D51EE9" w:rsidRDefault="00D51EE9" w:rsidP="00C356E6">
            <w:pPr>
              <w:spacing w:after="0"/>
            </w:pPr>
            <w:r>
              <w:t>2.</w:t>
            </w:r>
            <w:r w:rsidR="007434ED">
              <w:t xml:space="preserve">  </w:t>
            </w:r>
            <w:r w:rsidR="00CF53AC">
              <w:t>Legislative</w:t>
            </w:r>
          </w:p>
          <w:p w:rsidR="00CF53AC" w:rsidRDefault="00CF53AC" w:rsidP="00C356E6">
            <w:pPr>
              <w:spacing w:after="0"/>
            </w:pPr>
          </w:p>
          <w:p w:rsidR="00D51EE9" w:rsidRDefault="00D51EE9" w:rsidP="00C356E6">
            <w:pPr>
              <w:spacing w:after="0"/>
            </w:pPr>
            <w:r>
              <w:t>3.</w:t>
            </w:r>
            <w:r w:rsidR="007434ED">
              <w:t xml:space="preserve"> </w:t>
            </w:r>
            <w:r w:rsidR="00CF53AC">
              <w:t xml:space="preserve"> Judicial</w:t>
            </w:r>
          </w:p>
          <w:p w:rsidR="007434ED" w:rsidRDefault="007434ED" w:rsidP="007434ED">
            <w:pPr>
              <w:spacing w:after="0"/>
            </w:pPr>
          </w:p>
        </w:tc>
      </w:tr>
      <w:tr w:rsidR="00D51EE9" w:rsidTr="003B0D67">
        <w:tc>
          <w:tcPr>
            <w:tcW w:w="1705" w:type="dxa"/>
          </w:tcPr>
          <w:p w:rsidR="00D51EE9" w:rsidRDefault="00D51EE9" w:rsidP="00C356E6">
            <w:pPr>
              <w:spacing w:after="0"/>
            </w:pPr>
            <w:r>
              <w:t>3:45-4</w:t>
            </w:r>
            <w:r w:rsidR="002E5DB6">
              <w:t>:00</w:t>
            </w:r>
          </w:p>
        </w:tc>
        <w:tc>
          <w:tcPr>
            <w:tcW w:w="7645" w:type="dxa"/>
            <w:gridSpan w:val="2"/>
          </w:tcPr>
          <w:p w:rsidR="00D51EE9" w:rsidRDefault="00D51EE9" w:rsidP="00C356E6">
            <w:pPr>
              <w:spacing w:after="0"/>
            </w:pPr>
            <w:r>
              <w:t>Break</w:t>
            </w:r>
          </w:p>
        </w:tc>
      </w:tr>
      <w:tr w:rsidR="00D51EE9" w:rsidTr="003E4AD1">
        <w:tc>
          <w:tcPr>
            <w:tcW w:w="1705" w:type="dxa"/>
          </w:tcPr>
          <w:p w:rsidR="00D51EE9" w:rsidRDefault="00D51EE9" w:rsidP="00C356E6">
            <w:pPr>
              <w:spacing w:after="0"/>
            </w:pPr>
            <w:r>
              <w:t>4:00-5:00</w:t>
            </w:r>
          </w:p>
        </w:tc>
        <w:tc>
          <w:tcPr>
            <w:tcW w:w="4528" w:type="dxa"/>
          </w:tcPr>
          <w:p w:rsidR="00D51EE9" w:rsidRDefault="00D51EE9" w:rsidP="00C356E6">
            <w:pPr>
              <w:spacing w:after="0"/>
            </w:pPr>
            <w:r>
              <w:t>Break Out Sessions</w:t>
            </w:r>
          </w:p>
          <w:p w:rsidR="00E06164" w:rsidRDefault="00E06164" w:rsidP="00E06164">
            <w:pPr>
              <w:spacing w:after="0"/>
            </w:pPr>
            <w:r>
              <w:t xml:space="preserve">1.  Financial Aid:  </w:t>
            </w:r>
            <w:r w:rsidR="001B488A">
              <w:t>NASFAA-Megan McClean</w:t>
            </w:r>
          </w:p>
          <w:p w:rsidR="00D51EE9" w:rsidRDefault="00D51EE9" w:rsidP="00C356E6">
            <w:pPr>
              <w:spacing w:after="0"/>
            </w:pPr>
            <w:r>
              <w:t>2.</w:t>
            </w:r>
            <w:r w:rsidR="003D2654">
              <w:t xml:space="preserve">  Indian Ed</w:t>
            </w:r>
            <w:r w:rsidR="00E06164">
              <w:t xml:space="preserve">:  Preparing Indian Students for College-Dean </w:t>
            </w:r>
            <w:proofErr w:type="spellStart"/>
            <w:r w:rsidR="00E06164">
              <w:t>Chavers</w:t>
            </w:r>
            <w:proofErr w:type="spellEnd"/>
          </w:p>
          <w:p w:rsidR="005819F6" w:rsidRDefault="00D51EE9" w:rsidP="00317AC4">
            <w:pPr>
              <w:spacing w:after="0"/>
            </w:pPr>
            <w:r>
              <w:t>3.</w:t>
            </w:r>
            <w:r w:rsidR="007434ED">
              <w:t xml:space="preserve"> </w:t>
            </w:r>
            <w:r w:rsidR="003D2654">
              <w:t xml:space="preserve">  College Access:</w:t>
            </w:r>
            <w:r w:rsidR="00FC588B">
              <w:t xml:space="preserve">  </w:t>
            </w:r>
            <w:r w:rsidR="005819F6">
              <w:t xml:space="preserve">Foster care &amp; </w:t>
            </w:r>
            <w:r w:rsidR="00317AC4">
              <w:t>Homelessness-Heather Denny</w:t>
            </w:r>
          </w:p>
        </w:tc>
        <w:tc>
          <w:tcPr>
            <w:tcW w:w="3117" w:type="dxa"/>
          </w:tcPr>
          <w:p w:rsidR="00D51EE9" w:rsidRDefault="00D51EE9" w:rsidP="00C356E6">
            <w:pPr>
              <w:spacing w:after="0"/>
            </w:pPr>
            <w:r>
              <w:t>Rooms:</w:t>
            </w:r>
          </w:p>
          <w:p w:rsidR="00CF53AC" w:rsidRDefault="00CF53AC" w:rsidP="00CF53AC">
            <w:pPr>
              <w:spacing w:after="0"/>
            </w:pPr>
            <w:r>
              <w:t xml:space="preserve">1. </w:t>
            </w:r>
            <w:r w:rsidR="00E53E7D">
              <w:t>Capitol</w:t>
            </w:r>
            <w:r>
              <w:t xml:space="preserve"> Room</w:t>
            </w:r>
          </w:p>
          <w:p w:rsidR="00CF53AC" w:rsidRDefault="00CF53AC" w:rsidP="00CF53AC">
            <w:pPr>
              <w:spacing w:after="0"/>
            </w:pPr>
            <w:r>
              <w:t>2.  Legislative</w:t>
            </w:r>
          </w:p>
          <w:p w:rsidR="00CF53AC" w:rsidRDefault="00CF53AC" w:rsidP="00CF53AC">
            <w:pPr>
              <w:spacing w:after="0"/>
            </w:pPr>
          </w:p>
          <w:p w:rsidR="005819F6" w:rsidRDefault="00CF53AC" w:rsidP="00317AC4">
            <w:pPr>
              <w:spacing w:after="0"/>
            </w:pPr>
            <w:r>
              <w:t>3.  Judicial</w:t>
            </w:r>
          </w:p>
        </w:tc>
      </w:tr>
      <w:tr w:rsidR="00D51EE9" w:rsidTr="003E4AD1">
        <w:tc>
          <w:tcPr>
            <w:tcW w:w="1705" w:type="dxa"/>
          </w:tcPr>
          <w:p w:rsidR="00D51EE9" w:rsidRDefault="00D51EE9" w:rsidP="00C356E6">
            <w:pPr>
              <w:spacing w:after="0"/>
            </w:pPr>
            <w:r>
              <w:t>5:00-6:00</w:t>
            </w:r>
          </w:p>
        </w:tc>
        <w:tc>
          <w:tcPr>
            <w:tcW w:w="4528" w:type="dxa"/>
          </w:tcPr>
          <w:p w:rsidR="00D51EE9" w:rsidRDefault="00D51EE9" w:rsidP="00C356E6">
            <w:pPr>
              <w:spacing w:after="0"/>
            </w:pPr>
            <w:r>
              <w:t>Meetings</w:t>
            </w:r>
          </w:p>
          <w:p w:rsidR="00D51EE9" w:rsidRDefault="00D51EE9" w:rsidP="00C356E6">
            <w:pPr>
              <w:spacing w:after="0"/>
            </w:pPr>
            <w:r>
              <w:t>ASPIRE State Meeting</w:t>
            </w:r>
          </w:p>
          <w:p w:rsidR="00D51EE9" w:rsidRDefault="00D51EE9" w:rsidP="00C356E6">
            <w:pPr>
              <w:spacing w:after="0"/>
            </w:pPr>
            <w:r>
              <w:t>MASFAA Round Table</w:t>
            </w:r>
          </w:p>
        </w:tc>
        <w:tc>
          <w:tcPr>
            <w:tcW w:w="3117" w:type="dxa"/>
          </w:tcPr>
          <w:p w:rsidR="00D51EE9" w:rsidRDefault="00D51EE9" w:rsidP="00C356E6">
            <w:pPr>
              <w:spacing w:after="0"/>
            </w:pPr>
            <w:r>
              <w:t>Rooms:</w:t>
            </w:r>
          </w:p>
          <w:p w:rsidR="00D51EE9" w:rsidRDefault="001B311C" w:rsidP="00C356E6">
            <w:pPr>
              <w:spacing w:after="0"/>
            </w:pPr>
            <w:r>
              <w:t>Ball Room</w:t>
            </w:r>
          </w:p>
          <w:p w:rsidR="00D51EE9" w:rsidRDefault="00E53E7D" w:rsidP="00C356E6">
            <w:pPr>
              <w:spacing w:after="0"/>
            </w:pPr>
            <w:r>
              <w:t>Capitol</w:t>
            </w:r>
            <w:r w:rsidR="002E5DB6">
              <w:t xml:space="preserve"> Room</w:t>
            </w:r>
          </w:p>
        </w:tc>
      </w:tr>
      <w:tr w:rsidR="00D51EE9" w:rsidTr="00D66800">
        <w:tc>
          <w:tcPr>
            <w:tcW w:w="9350" w:type="dxa"/>
            <w:gridSpan w:val="3"/>
          </w:tcPr>
          <w:p w:rsidR="00D51EE9" w:rsidRDefault="00D51EE9" w:rsidP="00C356E6">
            <w:pPr>
              <w:spacing w:after="0"/>
              <w:jc w:val="center"/>
            </w:pPr>
            <w:r>
              <w:t>Enjoy the rest of your day in Helena-Dinner on your own</w:t>
            </w:r>
          </w:p>
        </w:tc>
      </w:tr>
    </w:tbl>
    <w:p w:rsidR="003B0B37" w:rsidRDefault="003B0B37" w:rsidP="00C356E6">
      <w:pPr>
        <w:spacing w:after="0"/>
      </w:pPr>
    </w:p>
    <w:p w:rsidR="003B0B37" w:rsidRDefault="003B0B37">
      <w:pPr>
        <w:spacing w:after="160" w:line="259" w:lineRule="auto"/>
      </w:pPr>
      <w:r>
        <w:br w:type="page"/>
      </w:r>
    </w:p>
    <w:p w:rsidR="00771B08" w:rsidRDefault="00771B08" w:rsidP="00C356E6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4528"/>
        <w:gridCol w:w="62"/>
        <w:gridCol w:w="3055"/>
      </w:tblGrid>
      <w:tr w:rsidR="00D51EE9" w:rsidTr="004E4CCD">
        <w:tc>
          <w:tcPr>
            <w:tcW w:w="9350" w:type="dxa"/>
            <w:gridSpan w:val="4"/>
          </w:tcPr>
          <w:p w:rsidR="00D51EE9" w:rsidRDefault="00D51EE9" w:rsidP="00C356E6">
            <w:pPr>
              <w:spacing w:after="0"/>
            </w:pPr>
            <w:r>
              <w:t>Thursday April 9, 2014</w:t>
            </w:r>
          </w:p>
        </w:tc>
      </w:tr>
      <w:tr w:rsidR="00D51EE9" w:rsidTr="00D51EE9">
        <w:tc>
          <w:tcPr>
            <w:tcW w:w="1705" w:type="dxa"/>
          </w:tcPr>
          <w:p w:rsidR="00D51EE9" w:rsidRDefault="00D51EE9" w:rsidP="00C356E6">
            <w:pPr>
              <w:spacing w:after="0"/>
            </w:pPr>
            <w:r>
              <w:t>8:00-8:30</w:t>
            </w:r>
          </w:p>
        </w:tc>
        <w:tc>
          <w:tcPr>
            <w:tcW w:w="4528" w:type="dxa"/>
          </w:tcPr>
          <w:p w:rsidR="00D51EE9" w:rsidRDefault="00D51EE9" w:rsidP="00C356E6">
            <w:pPr>
              <w:spacing w:after="0"/>
            </w:pPr>
            <w:r>
              <w:t>Breakfast</w:t>
            </w:r>
          </w:p>
        </w:tc>
        <w:tc>
          <w:tcPr>
            <w:tcW w:w="3117" w:type="dxa"/>
            <w:gridSpan w:val="2"/>
          </w:tcPr>
          <w:p w:rsidR="00D51EE9" w:rsidRDefault="00E53E7D" w:rsidP="00C356E6">
            <w:pPr>
              <w:spacing w:after="0"/>
            </w:pPr>
            <w:r>
              <w:t>Capitol</w:t>
            </w:r>
            <w:r w:rsidR="002E5DB6">
              <w:t xml:space="preserve"> Room</w:t>
            </w:r>
          </w:p>
        </w:tc>
      </w:tr>
      <w:tr w:rsidR="00D51EE9" w:rsidTr="00D51EE9">
        <w:tc>
          <w:tcPr>
            <w:tcW w:w="1705" w:type="dxa"/>
          </w:tcPr>
          <w:p w:rsidR="00D51EE9" w:rsidRDefault="00D51EE9" w:rsidP="00C356E6">
            <w:pPr>
              <w:spacing w:after="0"/>
            </w:pPr>
            <w:r>
              <w:t>8:30-9:30</w:t>
            </w:r>
          </w:p>
        </w:tc>
        <w:tc>
          <w:tcPr>
            <w:tcW w:w="4528" w:type="dxa"/>
          </w:tcPr>
          <w:p w:rsidR="00D51EE9" w:rsidRDefault="00D51EE9" w:rsidP="00C356E6">
            <w:pPr>
              <w:spacing w:after="0"/>
            </w:pPr>
            <w:r>
              <w:t>Speaker-Todd Garrison</w:t>
            </w:r>
          </w:p>
        </w:tc>
        <w:tc>
          <w:tcPr>
            <w:tcW w:w="3117" w:type="dxa"/>
            <w:gridSpan w:val="2"/>
          </w:tcPr>
          <w:p w:rsidR="00D51EE9" w:rsidRDefault="00E53E7D" w:rsidP="00C356E6">
            <w:pPr>
              <w:spacing w:after="0"/>
            </w:pPr>
            <w:r>
              <w:t>Capitol</w:t>
            </w:r>
            <w:r w:rsidR="002E5DB6">
              <w:t xml:space="preserve"> Room</w:t>
            </w:r>
          </w:p>
        </w:tc>
      </w:tr>
      <w:tr w:rsidR="00D51EE9" w:rsidTr="00584C97">
        <w:tc>
          <w:tcPr>
            <w:tcW w:w="1705" w:type="dxa"/>
          </w:tcPr>
          <w:p w:rsidR="00D51EE9" w:rsidRDefault="00D51EE9" w:rsidP="00C356E6">
            <w:pPr>
              <w:spacing w:after="0"/>
            </w:pPr>
            <w:r>
              <w:t>9:30-9:45</w:t>
            </w:r>
          </w:p>
        </w:tc>
        <w:tc>
          <w:tcPr>
            <w:tcW w:w="7645" w:type="dxa"/>
            <w:gridSpan w:val="3"/>
          </w:tcPr>
          <w:p w:rsidR="00D51EE9" w:rsidRDefault="00D51EE9" w:rsidP="00C356E6">
            <w:pPr>
              <w:spacing w:after="0"/>
            </w:pPr>
            <w:r>
              <w:t>Break</w:t>
            </w:r>
          </w:p>
        </w:tc>
      </w:tr>
      <w:tr w:rsidR="00D51EE9" w:rsidTr="00D51EE9">
        <w:tc>
          <w:tcPr>
            <w:tcW w:w="1705" w:type="dxa"/>
          </w:tcPr>
          <w:p w:rsidR="00D51EE9" w:rsidRDefault="00D51EE9" w:rsidP="00C356E6">
            <w:pPr>
              <w:spacing w:after="0"/>
            </w:pPr>
            <w:r>
              <w:t>9:45-11:00</w:t>
            </w:r>
          </w:p>
        </w:tc>
        <w:tc>
          <w:tcPr>
            <w:tcW w:w="4528" w:type="dxa"/>
          </w:tcPr>
          <w:p w:rsidR="00D51EE9" w:rsidRDefault="00D51EE9" w:rsidP="00C356E6">
            <w:pPr>
              <w:spacing w:after="0"/>
            </w:pPr>
            <w:r>
              <w:t>Break Out Sessions</w:t>
            </w:r>
          </w:p>
          <w:p w:rsidR="00D51EE9" w:rsidRDefault="00D51EE9" w:rsidP="00C356E6">
            <w:pPr>
              <w:spacing w:after="0"/>
            </w:pPr>
            <w:r>
              <w:t>1.</w:t>
            </w:r>
            <w:r w:rsidR="00E06164">
              <w:t xml:space="preserve">  Financial Aid:  Federal Update</w:t>
            </w:r>
            <w:r w:rsidR="00E03C64">
              <w:t>s</w:t>
            </w:r>
            <w:r w:rsidR="00E06164">
              <w:t xml:space="preserve">-Deb </w:t>
            </w:r>
            <w:proofErr w:type="spellStart"/>
            <w:r w:rsidR="00E06164">
              <w:t>Tarpley</w:t>
            </w:r>
            <w:proofErr w:type="spellEnd"/>
          </w:p>
          <w:p w:rsidR="00CF53AC" w:rsidRDefault="00D51EE9" w:rsidP="00CF53AC">
            <w:pPr>
              <w:spacing w:after="0"/>
            </w:pPr>
            <w:r>
              <w:t>2.</w:t>
            </w:r>
            <w:r w:rsidR="00E06164">
              <w:t xml:space="preserve">  Indian Ed:</w:t>
            </w:r>
            <w:r w:rsidR="00CB7D85">
              <w:t xml:space="preserve">  </w:t>
            </w:r>
            <w:r w:rsidR="001B311C">
              <w:t>Tribal Higher Education</w:t>
            </w:r>
          </w:p>
          <w:p w:rsidR="00D51EE9" w:rsidRDefault="00D51EE9" w:rsidP="00CF53AC">
            <w:pPr>
              <w:spacing w:after="0"/>
            </w:pPr>
            <w:r>
              <w:t>3.</w:t>
            </w:r>
            <w:r w:rsidR="003D2654">
              <w:t xml:space="preserve">College Access:  </w:t>
            </w:r>
            <w:r w:rsidR="00CF53AC">
              <w:t>Intrusive Advising Skills for Increasing Access-Rebecca Tierney</w:t>
            </w:r>
          </w:p>
          <w:p w:rsidR="00574223" w:rsidRDefault="00574223" w:rsidP="00CF53AC">
            <w:pPr>
              <w:spacing w:after="0"/>
            </w:pPr>
            <w:r>
              <w:t xml:space="preserve">4.  College Access:  </w:t>
            </w:r>
            <w:r w:rsidRPr="00922729">
              <w:t>Big Sk</w:t>
            </w:r>
            <w:r w:rsidR="00922729" w:rsidRPr="00922729">
              <w:t>y Pathways &amp; Dual Enrollment</w:t>
            </w:r>
          </w:p>
        </w:tc>
        <w:tc>
          <w:tcPr>
            <w:tcW w:w="3117" w:type="dxa"/>
            <w:gridSpan w:val="2"/>
          </w:tcPr>
          <w:p w:rsidR="00D51EE9" w:rsidRDefault="00D51EE9" w:rsidP="00C356E6">
            <w:pPr>
              <w:spacing w:after="0"/>
            </w:pPr>
            <w:r>
              <w:t>Rooms:</w:t>
            </w:r>
          </w:p>
          <w:p w:rsidR="001B311C" w:rsidRDefault="001B311C" w:rsidP="001B311C">
            <w:pPr>
              <w:spacing w:after="0"/>
            </w:pPr>
            <w:r>
              <w:t xml:space="preserve">1. </w:t>
            </w:r>
            <w:r w:rsidR="00E53E7D">
              <w:t>Capitol</w:t>
            </w:r>
            <w:r>
              <w:t xml:space="preserve"> Room</w:t>
            </w:r>
          </w:p>
          <w:p w:rsidR="001B311C" w:rsidRDefault="001B311C" w:rsidP="001B311C">
            <w:pPr>
              <w:spacing w:after="0"/>
            </w:pPr>
            <w:r>
              <w:t>2.  Legislative</w:t>
            </w:r>
          </w:p>
          <w:p w:rsidR="001B311C" w:rsidRDefault="001B311C" w:rsidP="001B311C">
            <w:pPr>
              <w:spacing w:after="0"/>
            </w:pPr>
            <w:r>
              <w:t>3.  Judicial</w:t>
            </w:r>
          </w:p>
          <w:p w:rsidR="00D51EE9" w:rsidRDefault="00D51EE9" w:rsidP="00C356E6">
            <w:pPr>
              <w:spacing w:after="0"/>
            </w:pPr>
          </w:p>
          <w:p w:rsidR="00574223" w:rsidRDefault="00574223" w:rsidP="00C356E6">
            <w:pPr>
              <w:spacing w:after="0"/>
            </w:pPr>
            <w:r w:rsidRPr="00922729">
              <w:t>4. Executive</w:t>
            </w:r>
          </w:p>
        </w:tc>
      </w:tr>
      <w:tr w:rsidR="00D51EE9" w:rsidTr="00D51EE9">
        <w:tc>
          <w:tcPr>
            <w:tcW w:w="1705" w:type="dxa"/>
          </w:tcPr>
          <w:p w:rsidR="00D51EE9" w:rsidRDefault="00D51EE9" w:rsidP="00C356E6">
            <w:pPr>
              <w:spacing w:after="0"/>
            </w:pPr>
            <w:r>
              <w:t>11:00-1:00</w:t>
            </w:r>
          </w:p>
          <w:p w:rsidR="00BC7D36" w:rsidRDefault="00BC7D36" w:rsidP="00C356E6">
            <w:pPr>
              <w:spacing w:after="0"/>
            </w:pPr>
            <w:r>
              <w:t>11:15-12:45</w:t>
            </w:r>
          </w:p>
        </w:tc>
        <w:tc>
          <w:tcPr>
            <w:tcW w:w="4528" w:type="dxa"/>
          </w:tcPr>
          <w:p w:rsidR="00D51EE9" w:rsidRDefault="00D51EE9" w:rsidP="00C356E6">
            <w:pPr>
              <w:spacing w:after="0"/>
            </w:pPr>
            <w:r>
              <w:t>ASPIRE Capitol Visit-Sack Lunch Provided</w:t>
            </w:r>
          </w:p>
          <w:p w:rsidR="00D51EE9" w:rsidRDefault="00D15D5D" w:rsidP="00D15D5D">
            <w:pPr>
              <w:spacing w:after="0"/>
            </w:pPr>
            <w:r>
              <w:t>Vendor Updates</w:t>
            </w:r>
            <w:r w:rsidR="00BC7D36">
              <w:t>-Lunch Provided</w:t>
            </w:r>
          </w:p>
        </w:tc>
        <w:tc>
          <w:tcPr>
            <w:tcW w:w="3117" w:type="dxa"/>
            <w:gridSpan w:val="2"/>
          </w:tcPr>
          <w:p w:rsidR="00D51EE9" w:rsidRDefault="00D51EE9" w:rsidP="00C356E6">
            <w:pPr>
              <w:spacing w:after="0"/>
            </w:pPr>
            <w:r>
              <w:t>Meet in front of Hotel</w:t>
            </w:r>
          </w:p>
          <w:p w:rsidR="00BC7D36" w:rsidRDefault="00E53E7D" w:rsidP="00C356E6">
            <w:pPr>
              <w:spacing w:after="0"/>
            </w:pPr>
            <w:r>
              <w:t>Capitol</w:t>
            </w:r>
            <w:r w:rsidR="002E5DB6">
              <w:t xml:space="preserve"> Room</w:t>
            </w:r>
          </w:p>
        </w:tc>
      </w:tr>
      <w:tr w:rsidR="00D51EE9" w:rsidTr="00D51EE9">
        <w:tc>
          <w:tcPr>
            <w:tcW w:w="1705" w:type="dxa"/>
          </w:tcPr>
          <w:p w:rsidR="00D51EE9" w:rsidRDefault="00BC7D36" w:rsidP="00C356E6">
            <w:pPr>
              <w:spacing w:after="0"/>
            </w:pPr>
            <w:r>
              <w:t>1:00-2:15</w:t>
            </w:r>
          </w:p>
        </w:tc>
        <w:tc>
          <w:tcPr>
            <w:tcW w:w="4528" w:type="dxa"/>
          </w:tcPr>
          <w:p w:rsidR="00D51EE9" w:rsidRDefault="00BC7D36" w:rsidP="00C356E6">
            <w:pPr>
              <w:spacing w:after="0"/>
            </w:pPr>
            <w:r>
              <w:t>Break Out Sessions</w:t>
            </w:r>
          </w:p>
          <w:p w:rsidR="00922729" w:rsidRDefault="00BC7D36" w:rsidP="00C356E6">
            <w:pPr>
              <w:spacing w:after="0"/>
            </w:pPr>
            <w:r>
              <w:t>1.</w:t>
            </w:r>
            <w:r w:rsidR="00E06164">
              <w:t xml:space="preserve">  Financial Aid:  </w:t>
            </w:r>
          </w:p>
          <w:p w:rsidR="00922729" w:rsidRDefault="00E06164" w:rsidP="00922729">
            <w:pPr>
              <w:pStyle w:val="ListParagraph"/>
              <w:numPr>
                <w:ilvl w:val="0"/>
                <w:numId w:val="5"/>
              </w:numPr>
              <w:spacing w:after="0"/>
            </w:pPr>
            <w:r>
              <w:t>College Bound Babies-SAF</w:t>
            </w:r>
            <w:r w:rsidR="003B0B37">
              <w:t xml:space="preserve">-Kelly Cresswell &amp; </w:t>
            </w:r>
            <w:r>
              <w:t xml:space="preserve">Jim </w:t>
            </w:r>
            <w:proofErr w:type="spellStart"/>
            <w:r>
              <w:t>Stipcich</w:t>
            </w:r>
            <w:proofErr w:type="spellEnd"/>
            <w:r w:rsidR="001D2DCA">
              <w:t xml:space="preserve"> </w:t>
            </w:r>
          </w:p>
          <w:p w:rsidR="00BC7D36" w:rsidRDefault="00922729" w:rsidP="00922729">
            <w:pPr>
              <w:pStyle w:val="ListParagraph"/>
              <w:numPr>
                <w:ilvl w:val="0"/>
                <w:numId w:val="5"/>
              </w:numPr>
              <w:spacing w:after="0"/>
            </w:pPr>
            <w:r>
              <w:t>How America Pays for College</w:t>
            </w:r>
            <w:r w:rsidR="00317AC4">
              <w:t>-Anthony Lombardi</w:t>
            </w:r>
          </w:p>
          <w:p w:rsidR="00BC7D36" w:rsidRDefault="00BC7D36" w:rsidP="00C356E6">
            <w:pPr>
              <w:spacing w:after="0"/>
            </w:pPr>
            <w:r>
              <w:t>2.</w:t>
            </w:r>
            <w:r w:rsidR="00E06164">
              <w:t xml:space="preserve">  Indian Ed:</w:t>
            </w:r>
            <w:r w:rsidR="00CB7D85">
              <w:t xml:space="preserve">  Tribal College President</w:t>
            </w:r>
            <w:r w:rsidR="001B311C">
              <w:t>s</w:t>
            </w:r>
          </w:p>
          <w:p w:rsidR="00BC7D36" w:rsidRDefault="00BC7D36" w:rsidP="00317AC4">
            <w:pPr>
              <w:spacing w:after="0"/>
            </w:pPr>
            <w:r>
              <w:t>3.</w:t>
            </w:r>
            <w:r w:rsidR="00E06164">
              <w:t xml:space="preserve">  </w:t>
            </w:r>
            <w:r w:rsidR="00E06164" w:rsidRPr="001860CF">
              <w:t xml:space="preserve">College Access:  </w:t>
            </w:r>
            <w:r w:rsidR="005819F6">
              <w:t>Wells Fargo-Greg Mason</w:t>
            </w:r>
          </w:p>
        </w:tc>
        <w:tc>
          <w:tcPr>
            <w:tcW w:w="3117" w:type="dxa"/>
            <w:gridSpan w:val="2"/>
          </w:tcPr>
          <w:p w:rsidR="00D51EE9" w:rsidRDefault="00BC7D36" w:rsidP="00C356E6">
            <w:pPr>
              <w:spacing w:after="0"/>
            </w:pPr>
            <w:r>
              <w:t>Rooms:</w:t>
            </w:r>
          </w:p>
          <w:p w:rsidR="001B311C" w:rsidRDefault="001B311C" w:rsidP="001B311C">
            <w:pPr>
              <w:spacing w:after="0"/>
            </w:pPr>
            <w:r>
              <w:t xml:space="preserve">1. </w:t>
            </w:r>
            <w:r w:rsidR="00E53E7D">
              <w:t>Capitol</w:t>
            </w:r>
            <w:r>
              <w:t xml:space="preserve"> Room</w:t>
            </w:r>
          </w:p>
          <w:p w:rsidR="001B311C" w:rsidRDefault="001B311C" w:rsidP="001B311C">
            <w:pPr>
              <w:spacing w:after="0"/>
            </w:pPr>
          </w:p>
          <w:p w:rsidR="001B311C" w:rsidRDefault="001B311C" w:rsidP="001B311C">
            <w:pPr>
              <w:spacing w:after="0"/>
            </w:pPr>
            <w:r>
              <w:t>2.  Legislative</w:t>
            </w:r>
          </w:p>
          <w:p w:rsidR="005819F6" w:rsidRDefault="005819F6" w:rsidP="001B311C">
            <w:pPr>
              <w:spacing w:after="0"/>
            </w:pPr>
          </w:p>
          <w:p w:rsidR="00BC7D36" w:rsidRDefault="001B311C" w:rsidP="00C356E6">
            <w:pPr>
              <w:spacing w:after="0"/>
            </w:pPr>
            <w:r>
              <w:t>3.  Judicial</w:t>
            </w:r>
          </w:p>
        </w:tc>
      </w:tr>
      <w:tr w:rsidR="00BC7D36" w:rsidTr="00F11DE6">
        <w:tc>
          <w:tcPr>
            <w:tcW w:w="1705" w:type="dxa"/>
          </w:tcPr>
          <w:p w:rsidR="00BC7D36" w:rsidRDefault="00BC7D36" w:rsidP="00C356E6">
            <w:pPr>
              <w:spacing w:after="0"/>
            </w:pPr>
            <w:r>
              <w:t>2:15-2:30</w:t>
            </w:r>
          </w:p>
        </w:tc>
        <w:tc>
          <w:tcPr>
            <w:tcW w:w="7645" w:type="dxa"/>
            <w:gridSpan w:val="3"/>
          </w:tcPr>
          <w:p w:rsidR="00BC7D36" w:rsidRDefault="00BC7D36" w:rsidP="00C356E6">
            <w:pPr>
              <w:spacing w:after="0"/>
            </w:pPr>
            <w:r>
              <w:t>Break</w:t>
            </w:r>
          </w:p>
        </w:tc>
      </w:tr>
      <w:tr w:rsidR="00BC7D36" w:rsidTr="00BC7D36">
        <w:tc>
          <w:tcPr>
            <w:tcW w:w="1705" w:type="dxa"/>
          </w:tcPr>
          <w:p w:rsidR="00BC7D36" w:rsidRDefault="00BC7D36" w:rsidP="00C356E6">
            <w:pPr>
              <w:spacing w:after="0"/>
            </w:pPr>
            <w:r>
              <w:t>2:30-3:45</w:t>
            </w:r>
          </w:p>
        </w:tc>
        <w:tc>
          <w:tcPr>
            <w:tcW w:w="4528" w:type="dxa"/>
          </w:tcPr>
          <w:p w:rsidR="00BC7D36" w:rsidRDefault="00BC7D36" w:rsidP="00C356E6">
            <w:pPr>
              <w:spacing w:after="0"/>
            </w:pPr>
            <w:r>
              <w:t>Break Out Sessions</w:t>
            </w:r>
          </w:p>
          <w:p w:rsidR="00E03C64" w:rsidRDefault="00BC7D36" w:rsidP="00E03C64">
            <w:pPr>
              <w:spacing w:after="0"/>
            </w:pPr>
            <w:r>
              <w:t>1.</w:t>
            </w:r>
            <w:r w:rsidR="00E06164">
              <w:t xml:space="preserve">  Financial Aid:  </w:t>
            </w:r>
            <w:r w:rsidR="00E03C64">
              <w:t>Surviving a Program Review-Kent McGowan</w:t>
            </w:r>
          </w:p>
          <w:p w:rsidR="00BC7D36" w:rsidRDefault="00BC7D36" w:rsidP="00C356E6">
            <w:pPr>
              <w:spacing w:after="0"/>
            </w:pPr>
            <w:r>
              <w:t>2.</w:t>
            </w:r>
            <w:r w:rsidR="00E06164">
              <w:t xml:space="preserve">  Indian Ed:  </w:t>
            </w:r>
            <w:r w:rsidR="00CB7D85">
              <w:t>Cultural Differences</w:t>
            </w:r>
          </w:p>
          <w:p w:rsidR="00BC7D36" w:rsidRDefault="00BC7D36" w:rsidP="001B311C">
            <w:pPr>
              <w:spacing w:after="0"/>
            </w:pPr>
            <w:r>
              <w:t>3.</w:t>
            </w:r>
            <w:r w:rsidR="003D2654">
              <w:t xml:space="preserve">   College Access: </w:t>
            </w:r>
            <w:r w:rsidR="001B311C">
              <w:t xml:space="preserve"> Veterans VISTA/</w:t>
            </w:r>
            <w:proofErr w:type="spellStart"/>
            <w:r w:rsidR="001B311C">
              <w:t>HiSet</w:t>
            </w:r>
            <w:proofErr w:type="spellEnd"/>
            <w:r w:rsidR="001B311C">
              <w:t>-Margret Bowles and Mike Hall</w:t>
            </w:r>
          </w:p>
          <w:p w:rsidR="0003709A" w:rsidRDefault="0003709A" w:rsidP="001B311C">
            <w:pPr>
              <w:spacing w:after="0"/>
            </w:pPr>
            <w:r>
              <w:t xml:space="preserve">4.  </w:t>
            </w:r>
            <w:r w:rsidRPr="00922729">
              <w:t>Text Messaging-Katie Meier</w:t>
            </w:r>
          </w:p>
        </w:tc>
        <w:tc>
          <w:tcPr>
            <w:tcW w:w="3117" w:type="dxa"/>
            <w:gridSpan w:val="2"/>
          </w:tcPr>
          <w:p w:rsidR="00BC7D36" w:rsidRDefault="00BC7D36" w:rsidP="00C356E6">
            <w:pPr>
              <w:spacing w:after="0"/>
            </w:pPr>
            <w:r>
              <w:t>Rooms:</w:t>
            </w:r>
          </w:p>
          <w:p w:rsidR="001B311C" w:rsidRDefault="001B311C" w:rsidP="001B311C">
            <w:pPr>
              <w:spacing w:after="0"/>
            </w:pPr>
            <w:r>
              <w:t xml:space="preserve">1. </w:t>
            </w:r>
            <w:r w:rsidR="00E53E7D">
              <w:t>Capitol</w:t>
            </w:r>
            <w:r>
              <w:t xml:space="preserve"> Room</w:t>
            </w:r>
          </w:p>
          <w:p w:rsidR="001B311C" w:rsidRDefault="001B311C" w:rsidP="001B311C">
            <w:pPr>
              <w:spacing w:after="0"/>
            </w:pPr>
          </w:p>
          <w:p w:rsidR="001B311C" w:rsidRDefault="001B311C" w:rsidP="001B311C">
            <w:pPr>
              <w:spacing w:after="0"/>
            </w:pPr>
            <w:r>
              <w:t>2.  Legislative</w:t>
            </w:r>
          </w:p>
          <w:p w:rsidR="001B311C" w:rsidRDefault="001B311C" w:rsidP="001B311C">
            <w:pPr>
              <w:spacing w:after="0"/>
            </w:pPr>
            <w:r>
              <w:t>3.  Judicial</w:t>
            </w:r>
          </w:p>
          <w:p w:rsidR="00BC7D36" w:rsidRDefault="00BC7D36" w:rsidP="00C356E6">
            <w:pPr>
              <w:spacing w:after="0"/>
            </w:pPr>
          </w:p>
          <w:p w:rsidR="0003709A" w:rsidRDefault="0003709A" w:rsidP="00C356E6">
            <w:pPr>
              <w:spacing w:after="0"/>
            </w:pPr>
            <w:r>
              <w:t xml:space="preserve">4.  </w:t>
            </w:r>
            <w:r w:rsidRPr="00922729">
              <w:t>Executive</w:t>
            </w:r>
          </w:p>
        </w:tc>
      </w:tr>
      <w:tr w:rsidR="00BC7D36" w:rsidTr="00FD2D28">
        <w:tc>
          <w:tcPr>
            <w:tcW w:w="1705" w:type="dxa"/>
          </w:tcPr>
          <w:p w:rsidR="00BC7D36" w:rsidRDefault="00BC7D36" w:rsidP="00C356E6">
            <w:pPr>
              <w:spacing w:after="0"/>
            </w:pPr>
            <w:r>
              <w:t>3:45-4:00</w:t>
            </w:r>
          </w:p>
        </w:tc>
        <w:tc>
          <w:tcPr>
            <w:tcW w:w="7645" w:type="dxa"/>
            <w:gridSpan w:val="3"/>
          </w:tcPr>
          <w:p w:rsidR="00BC7D36" w:rsidRDefault="00BC7D36" w:rsidP="00C356E6">
            <w:pPr>
              <w:spacing w:after="0"/>
            </w:pPr>
            <w:r>
              <w:t>Break</w:t>
            </w:r>
          </w:p>
        </w:tc>
      </w:tr>
      <w:tr w:rsidR="00BC7D36" w:rsidTr="00BC7D36">
        <w:tc>
          <w:tcPr>
            <w:tcW w:w="1705" w:type="dxa"/>
          </w:tcPr>
          <w:p w:rsidR="00BC7D36" w:rsidRDefault="00BC7D36" w:rsidP="00C356E6">
            <w:pPr>
              <w:spacing w:after="0"/>
            </w:pPr>
            <w:r>
              <w:t>4:00-5:00</w:t>
            </w:r>
          </w:p>
        </w:tc>
        <w:tc>
          <w:tcPr>
            <w:tcW w:w="4528" w:type="dxa"/>
          </w:tcPr>
          <w:p w:rsidR="00BC7D36" w:rsidRDefault="00BC7D36" w:rsidP="00C356E6">
            <w:pPr>
              <w:spacing w:after="0"/>
            </w:pPr>
            <w:r>
              <w:t>Break Out Sessions</w:t>
            </w:r>
          </w:p>
          <w:p w:rsidR="00BC7D36" w:rsidRDefault="00BC7D36" w:rsidP="00C356E6">
            <w:pPr>
              <w:spacing w:after="0"/>
            </w:pPr>
            <w:r>
              <w:t>1.</w:t>
            </w:r>
            <w:r w:rsidR="00E06164">
              <w:t xml:space="preserve">  Financial Aid:  </w:t>
            </w:r>
            <w:r w:rsidR="00457721">
              <w:t xml:space="preserve">Hot Topics-Deb </w:t>
            </w:r>
            <w:proofErr w:type="spellStart"/>
            <w:r w:rsidR="00457721">
              <w:t>Tarpley</w:t>
            </w:r>
            <w:proofErr w:type="spellEnd"/>
          </w:p>
          <w:p w:rsidR="00BC7D36" w:rsidRDefault="00BC7D36" w:rsidP="00C356E6">
            <w:pPr>
              <w:spacing w:after="0"/>
            </w:pPr>
            <w:r>
              <w:t>2.</w:t>
            </w:r>
            <w:r w:rsidR="00E06164">
              <w:t xml:space="preserve">  Indian Ed:  </w:t>
            </w:r>
            <w:r w:rsidR="00CB7D85">
              <w:t>American Indian College Fund</w:t>
            </w:r>
          </w:p>
          <w:p w:rsidR="00BC7D36" w:rsidRDefault="00BC7D36" w:rsidP="006C14FB">
            <w:pPr>
              <w:spacing w:after="0"/>
            </w:pPr>
            <w:r>
              <w:t>3.</w:t>
            </w:r>
            <w:r w:rsidR="00FC588B">
              <w:t xml:space="preserve">  College Access:  </w:t>
            </w:r>
            <w:r w:rsidR="001B311C">
              <w:t xml:space="preserve">Students with Disabilities-Frank </w:t>
            </w:r>
            <w:proofErr w:type="spellStart"/>
            <w:r w:rsidR="001B311C">
              <w:t>Pado</w:t>
            </w:r>
            <w:r w:rsidR="006C14FB">
              <w:t>b</w:t>
            </w:r>
            <w:r w:rsidR="001B311C">
              <w:t>nik</w:t>
            </w:r>
            <w:proofErr w:type="spellEnd"/>
            <w:r w:rsidR="001B311C">
              <w:t xml:space="preserve"> &amp; Anna </w:t>
            </w:r>
            <w:proofErr w:type="spellStart"/>
            <w:r w:rsidR="001B311C">
              <w:t>Sandiego</w:t>
            </w:r>
            <w:proofErr w:type="spellEnd"/>
          </w:p>
        </w:tc>
        <w:tc>
          <w:tcPr>
            <w:tcW w:w="3117" w:type="dxa"/>
            <w:gridSpan w:val="2"/>
          </w:tcPr>
          <w:p w:rsidR="00BC7D36" w:rsidRDefault="00BC7D36" w:rsidP="00C356E6">
            <w:pPr>
              <w:spacing w:after="0"/>
            </w:pPr>
            <w:r>
              <w:t>Rooms:</w:t>
            </w:r>
          </w:p>
          <w:p w:rsidR="001B311C" w:rsidRDefault="001B311C" w:rsidP="001B311C">
            <w:pPr>
              <w:spacing w:after="0"/>
            </w:pPr>
            <w:r>
              <w:t xml:space="preserve">1. </w:t>
            </w:r>
            <w:r w:rsidR="00E53E7D">
              <w:t>Capitol</w:t>
            </w:r>
            <w:r>
              <w:t xml:space="preserve"> Room</w:t>
            </w:r>
          </w:p>
          <w:p w:rsidR="001B311C" w:rsidRDefault="001B311C" w:rsidP="001B311C">
            <w:pPr>
              <w:spacing w:after="0"/>
            </w:pPr>
            <w:r>
              <w:t>2.  Legislative</w:t>
            </w:r>
          </w:p>
          <w:p w:rsidR="001B311C" w:rsidRDefault="001B311C" w:rsidP="001B311C">
            <w:pPr>
              <w:spacing w:after="0"/>
            </w:pPr>
            <w:r>
              <w:t>3.  Judicial</w:t>
            </w:r>
          </w:p>
          <w:p w:rsidR="00BC7D36" w:rsidRDefault="00BC7D36" w:rsidP="00C356E6">
            <w:pPr>
              <w:spacing w:after="0"/>
            </w:pPr>
          </w:p>
        </w:tc>
      </w:tr>
      <w:tr w:rsidR="00BC7D36" w:rsidTr="00FC1E6F">
        <w:tc>
          <w:tcPr>
            <w:tcW w:w="1705" w:type="dxa"/>
          </w:tcPr>
          <w:p w:rsidR="00BC7D36" w:rsidRDefault="002E5DB6" w:rsidP="00C356E6">
            <w:pPr>
              <w:spacing w:after="0"/>
            </w:pPr>
            <w:r>
              <w:t>5:</w:t>
            </w:r>
            <w:r w:rsidR="00BC7D36">
              <w:t>00-5:30</w:t>
            </w:r>
          </w:p>
        </w:tc>
        <w:tc>
          <w:tcPr>
            <w:tcW w:w="7645" w:type="dxa"/>
            <w:gridSpan w:val="3"/>
          </w:tcPr>
          <w:p w:rsidR="00BC7D36" w:rsidRDefault="00BC7D36" w:rsidP="00C356E6">
            <w:pPr>
              <w:spacing w:after="0"/>
            </w:pPr>
            <w:r>
              <w:t>Break</w:t>
            </w:r>
          </w:p>
        </w:tc>
      </w:tr>
      <w:tr w:rsidR="00BC7D36" w:rsidTr="00BC7D36">
        <w:tc>
          <w:tcPr>
            <w:tcW w:w="1705" w:type="dxa"/>
          </w:tcPr>
          <w:p w:rsidR="00BC7D36" w:rsidRDefault="002E5DB6" w:rsidP="00C356E6">
            <w:pPr>
              <w:spacing w:after="0"/>
            </w:pPr>
            <w:r>
              <w:t>5</w:t>
            </w:r>
            <w:r w:rsidR="00BC7D36">
              <w:t>:30-7:30</w:t>
            </w:r>
          </w:p>
        </w:tc>
        <w:tc>
          <w:tcPr>
            <w:tcW w:w="4590" w:type="dxa"/>
            <w:gridSpan w:val="2"/>
          </w:tcPr>
          <w:p w:rsidR="0084234B" w:rsidRDefault="00BC7D36" w:rsidP="00C356E6">
            <w:pPr>
              <w:spacing w:after="0"/>
            </w:pPr>
            <w:r>
              <w:t>Dinner and Service Awards</w:t>
            </w:r>
          </w:p>
        </w:tc>
        <w:tc>
          <w:tcPr>
            <w:tcW w:w="3055" w:type="dxa"/>
          </w:tcPr>
          <w:p w:rsidR="00BC7D36" w:rsidRDefault="00E53E7D" w:rsidP="00C356E6">
            <w:pPr>
              <w:spacing w:after="0"/>
            </w:pPr>
            <w:r>
              <w:t>Capitol</w:t>
            </w:r>
            <w:r w:rsidR="002E5DB6">
              <w:t xml:space="preserve"> Room</w:t>
            </w:r>
          </w:p>
        </w:tc>
      </w:tr>
      <w:tr w:rsidR="00BC7D36" w:rsidTr="00BC7D36">
        <w:tc>
          <w:tcPr>
            <w:tcW w:w="1705" w:type="dxa"/>
          </w:tcPr>
          <w:p w:rsidR="00BC7D36" w:rsidRDefault="002E5DB6" w:rsidP="00C356E6">
            <w:pPr>
              <w:spacing w:after="0"/>
            </w:pPr>
            <w:r>
              <w:t>7</w:t>
            </w:r>
            <w:r w:rsidR="00BC7D36">
              <w:t>:30-8:30</w:t>
            </w:r>
          </w:p>
        </w:tc>
        <w:tc>
          <w:tcPr>
            <w:tcW w:w="4590" w:type="dxa"/>
            <w:gridSpan w:val="2"/>
          </w:tcPr>
          <w:p w:rsidR="00BC7D36" w:rsidRDefault="00BC7D36" w:rsidP="00C356E6">
            <w:pPr>
              <w:spacing w:after="0"/>
            </w:pPr>
            <w:r>
              <w:t>Dessert/Drinks-Music Social with Legislators</w:t>
            </w:r>
          </w:p>
        </w:tc>
        <w:tc>
          <w:tcPr>
            <w:tcW w:w="3055" w:type="dxa"/>
          </w:tcPr>
          <w:p w:rsidR="00BC7D36" w:rsidRDefault="00E53E7D" w:rsidP="00C356E6">
            <w:pPr>
              <w:spacing w:after="0"/>
            </w:pPr>
            <w:r>
              <w:t>Capitol</w:t>
            </w:r>
            <w:r w:rsidR="002E5DB6">
              <w:t xml:space="preserve"> Room</w:t>
            </w:r>
          </w:p>
        </w:tc>
      </w:tr>
      <w:tr w:rsidR="00BC7D36" w:rsidTr="00BC7D36">
        <w:tc>
          <w:tcPr>
            <w:tcW w:w="1705" w:type="dxa"/>
          </w:tcPr>
          <w:p w:rsidR="00BC7D36" w:rsidRDefault="00BC7D36" w:rsidP="00C356E6">
            <w:pPr>
              <w:spacing w:after="0"/>
            </w:pPr>
            <w:r>
              <w:t>8:30</w:t>
            </w:r>
          </w:p>
        </w:tc>
        <w:tc>
          <w:tcPr>
            <w:tcW w:w="4590" w:type="dxa"/>
            <w:gridSpan w:val="2"/>
          </w:tcPr>
          <w:p w:rsidR="00BC7D36" w:rsidRDefault="00BC7D36" w:rsidP="00C356E6">
            <w:pPr>
              <w:spacing w:after="0"/>
            </w:pPr>
            <w:r>
              <w:t>Silent Auction Wrap-up</w:t>
            </w:r>
          </w:p>
        </w:tc>
        <w:tc>
          <w:tcPr>
            <w:tcW w:w="3055" w:type="dxa"/>
          </w:tcPr>
          <w:p w:rsidR="00BC7D36" w:rsidRDefault="00BC7D36" w:rsidP="00C356E6">
            <w:pPr>
              <w:spacing w:after="0"/>
            </w:pPr>
            <w:r>
              <w:t>Vendors Area</w:t>
            </w:r>
          </w:p>
        </w:tc>
      </w:tr>
    </w:tbl>
    <w:p w:rsidR="003B0B37" w:rsidRDefault="003B0B37" w:rsidP="00C356E6">
      <w:pPr>
        <w:spacing w:after="0"/>
      </w:pPr>
    </w:p>
    <w:p w:rsidR="003B0B37" w:rsidRDefault="003B0B37">
      <w:pPr>
        <w:spacing w:after="160" w:line="259" w:lineRule="auto"/>
      </w:pPr>
      <w:r>
        <w:lastRenderedPageBreak/>
        <w:br w:type="page"/>
      </w:r>
    </w:p>
    <w:p w:rsidR="00D51EE9" w:rsidRDefault="00D51EE9" w:rsidP="00C356E6">
      <w:pPr>
        <w:spacing w:after="0"/>
      </w:pPr>
    </w:p>
    <w:p w:rsidR="00BC7D36" w:rsidRDefault="00BC7D36" w:rsidP="00C356E6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4528"/>
        <w:gridCol w:w="3117"/>
      </w:tblGrid>
      <w:tr w:rsidR="00954EFB" w:rsidRPr="001D2DCA" w:rsidTr="00F255A8">
        <w:tc>
          <w:tcPr>
            <w:tcW w:w="9350" w:type="dxa"/>
            <w:gridSpan w:val="3"/>
          </w:tcPr>
          <w:p w:rsidR="00954EFB" w:rsidRPr="005819F6" w:rsidRDefault="00954EFB" w:rsidP="00F255A8">
            <w:pPr>
              <w:spacing w:after="0"/>
            </w:pPr>
            <w:r w:rsidRPr="005819F6">
              <w:t>Friday April 10, 2014</w:t>
            </w:r>
          </w:p>
        </w:tc>
      </w:tr>
      <w:tr w:rsidR="00954EFB" w:rsidRPr="001D2DCA" w:rsidTr="00F255A8">
        <w:tc>
          <w:tcPr>
            <w:tcW w:w="1705" w:type="dxa"/>
          </w:tcPr>
          <w:p w:rsidR="00954EFB" w:rsidRPr="005819F6" w:rsidRDefault="00954EFB" w:rsidP="00F255A8">
            <w:pPr>
              <w:spacing w:after="0"/>
            </w:pPr>
            <w:r w:rsidRPr="005819F6">
              <w:t>8:00-8:30</w:t>
            </w:r>
          </w:p>
        </w:tc>
        <w:tc>
          <w:tcPr>
            <w:tcW w:w="4528" w:type="dxa"/>
          </w:tcPr>
          <w:p w:rsidR="00954EFB" w:rsidRPr="005819F6" w:rsidRDefault="00954EFB" w:rsidP="00F255A8">
            <w:pPr>
              <w:spacing w:after="0"/>
            </w:pPr>
            <w:r w:rsidRPr="005819F6">
              <w:t>Breakfast</w:t>
            </w:r>
          </w:p>
        </w:tc>
        <w:tc>
          <w:tcPr>
            <w:tcW w:w="3117" w:type="dxa"/>
          </w:tcPr>
          <w:p w:rsidR="00954EFB" w:rsidRPr="005819F6" w:rsidRDefault="00954EFB" w:rsidP="001D2DCA">
            <w:pPr>
              <w:spacing w:after="0"/>
            </w:pPr>
            <w:r w:rsidRPr="005819F6">
              <w:t>Capit</w:t>
            </w:r>
            <w:r w:rsidR="001D2DCA" w:rsidRPr="005819F6">
              <w:t>o</w:t>
            </w:r>
            <w:r w:rsidRPr="005819F6">
              <w:t>l Room</w:t>
            </w:r>
          </w:p>
        </w:tc>
      </w:tr>
      <w:tr w:rsidR="00954EFB" w:rsidRPr="001D2DCA" w:rsidTr="00922729">
        <w:trPr>
          <w:trHeight w:val="728"/>
        </w:trPr>
        <w:tc>
          <w:tcPr>
            <w:tcW w:w="1705" w:type="dxa"/>
          </w:tcPr>
          <w:p w:rsidR="00954EFB" w:rsidRPr="005819F6" w:rsidRDefault="00954EFB" w:rsidP="00F255A8">
            <w:pPr>
              <w:spacing w:after="0"/>
            </w:pPr>
            <w:r w:rsidRPr="005819F6">
              <w:t>8:30-9:45</w:t>
            </w:r>
          </w:p>
        </w:tc>
        <w:tc>
          <w:tcPr>
            <w:tcW w:w="4528" w:type="dxa"/>
          </w:tcPr>
          <w:p w:rsidR="00954EFB" w:rsidRDefault="00954EFB" w:rsidP="00F255A8">
            <w:pPr>
              <w:spacing w:after="0"/>
            </w:pPr>
            <w:r w:rsidRPr="005819F6">
              <w:t>Student Achiever Awards Ceremony</w:t>
            </w:r>
          </w:p>
          <w:p w:rsidR="0075765E" w:rsidRPr="005819F6" w:rsidRDefault="00742F64" w:rsidP="00742F64">
            <w:pPr>
              <w:spacing w:after="0"/>
            </w:pPr>
            <w:r>
              <w:t>Angela McL</w:t>
            </w:r>
            <w:bookmarkStart w:id="0" w:name="_GoBack"/>
            <w:bookmarkEnd w:id="0"/>
            <w:r w:rsidR="0075765E" w:rsidRPr="00317AC4">
              <w:t>ean</w:t>
            </w:r>
          </w:p>
        </w:tc>
        <w:tc>
          <w:tcPr>
            <w:tcW w:w="3117" w:type="dxa"/>
          </w:tcPr>
          <w:p w:rsidR="00954EFB" w:rsidRPr="005819F6" w:rsidRDefault="001D2DCA" w:rsidP="00F255A8">
            <w:pPr>
              <w:spacing w:after="0"/>
            </w:pPr>
            <w:r w:rsidRPr="005819F6">
              <w:t>Capito</w:t>
            </w:r>
            <w:r w:rsidR="00954EFB" w:rsidRPr="005819F6">
              <w:t>l Room</w:t>
            </w:r>
          </w:p>
        </w:tc>
      </w:tr>
      <w:tr w:rsidR="00954EFB" w:rsidRPr="001D2DCA" w:rsidTr="00F255A8">
        <w:tc>
          <w:tcPr>
            <w:tcW w:w="1705" w:type="dxa"/>
          </w:tcPr>
          <w:p w:rsidR="00954EFB" w:rsidRPr="005819F6" w:rsidRDefault="00954EFB" w:rsidP="00F255A8">
            <w:pPr>
              <w:spacing w:after="0"/>
            </w:pPr>
            <w:r w:rsidRPr="005819F6">
              <w:t>8:30-9:45</w:t>
            </w:r>
          </w:p>
        </w:tc>
        <w:tc>
          <w:tcPr>
            <w:tcW w:w="4528" w:type="dxa"/>
          </w:tcPr>
          <w:p w:rsidR="00954EFB" w:rsidRPr="005819F6" w:rsidRDefault="00954EFB" w:rsidP="001D2DCA">
            <w:pPr>
              <w:spacing w:after="0"/>
            </w:pPr>
            <w:r w:rsidRPr="005819F6">
              <w:t xml:space="preserve">RMASFAA </w:t>
            </w:r>
            <w:r w:rsidR="001D2DCA" w:rsidRPr="005819F6">
              <w:t>Updates</w:t>
            </w:r>
            <w:r w:rsidRPr="005819F6">
              <w:t>-Art Young</w:t>
            </w:r>
          </w:p>
        </w:tc>
        <w:tc>
          <w:tcPr>
            <w:tcW w:w="3117" w:type="dxa"/>
          </w:tcPr>
          <w:p w:rsidR="00954EFB" w:rsidRPr="005819F6" w:rsidRDefault="00922729" w:rsidP="00F255A8">
            <w:pPr>
              <w:spacing w:after="0"/>
            </w:pPr>
            <w:r>
              <w:t>TBD</w:t>
            </w:r>
          </w:p>
        </w:tc>
      </w:tr>
      <w:tr w:rsidR="00954EFB" w:rsidRPr="001D2DCA" w:rsidTr="00F255A8">
        <w:trPr>
          <w:trHeight w:val="278"/>
        </w:trPr>
        <w:tc>
          <w:tcPr>
            <w:tcW w:w="1705" w:type="dxa"/>
          </w:tcPr>
          <w:p w:rsidR="00954EFB" w:rsidRPr="005819F6" w:rsidRDefault="00954EFB" w:rsidP="00F255A8">
            <w:pPr>
              <w:spacing w:after="0"/>
            </w:pPr>
            <w:r w:rsidRPr="005819F6">
              <w:t>9:45-10:00</w:t>
            </w:r>
          </w:p>
        </w:tc>
        <w:tc>
          <w:tcPr>
            <w:tcW w:w="7645" w:type="dxa"/>
            <w:gridSpan w:val="2"/>
          </w:tcPr>
          <w:p w:rsidR="00954EFB" w:rsidRPr="005819F6" w:rsidRDefault="00954EFB" w:rsidP="00F255A8">
            <w:pPr>
              <w:spacing w:after="0"/>
            </w:pPr>
            <w:r w:rsidRPr="005819F6">
              <w:t>Break</w:t>
            </w:r>
          </w:p>
        </w:tc>
      </w:tr>
      <w:tr w:rsidR="00954EFB" w:rsidRPr="001D2DCA" w:rsidTr="00F255A8">
        <w:tc>
          <w:tcPr>
            <w:tcW w:w="1705" w:type="dxa"/>
          </w:tcPr>
          <w:p w:rsidR="00954EFB" w:rsidRPr="005819F6" w:rsidRDefault="00954EFB" w:rsidP="00F255A8">
            <w:pPr>
              <w:spacing w:after="0"/>
            </w:pPr>
            <w:r w:rsidRPr="005819F6">
              <w:t>10:00-11:00</w:t>
            </w:r>
          </w:p>
        </w:tc>
        <w:tc>
          <w:tcPr>
            <w:tcW w:w="4528" w:type="dxa"/>
          </w:tcPr>
          <w:p w:rsidR="00954EFB" w:rsidRDefault="00954EFB" w:rsidP="00F255A8">
            <w:pPr>
              <w:spacing w:after="0"/>
            </w:pPr>
            <w:r w:rsidRPr="005819F6">
              <w:t>Individual Organizations’ Meetings</w:t>
            </w:r>
          </w:p>
          <w:p w:rsidR="005819F6" w:rsidRDefault="005819F6" w:rsidP="00F255A8">
            <w:pPr>
              <w:spacing w:after="0"/>
            </w:pPr>
            <w:r>
              <w:t>MASFAA</w:t>
            </w:r>
          </w:p>
          <w:p w:rsidR="005819F6" w:rsidRDefault="005819F6" w:rsidP="00F255A8">
            <w:pPr>
              <w:spacing w:after="0"/>
            </w:pPr>
            <w:r>
              <w:t>ASPIRE</w:t>
            </w:r>
          </w:p>
          <w:p w:rsidR="005819F6" w:rsidRPr="005819F6" w:rsidRDefault="005819F6" w:rsidP="00F255A8">
            <w:pPr>
              <w:spacing w:after="0"/>
            </w:pPr>
            <w:r>
              <w:t>Indian Education</w:t>
            </w:r>
          </w:p>
        </w:tc>
        <w:tc>
          <w:tcPr>
            <w:tcW w:w="3117" w:type="dxa"/>
          </w:tcPr>
          <w:p w:rsidR="005819F6" w:rsidRDefault="005819F6" w:rsidP="00F255A8">
            <w:pPr>
              <w:spacing w:after="0"/>
            </w:pPr>
          </w:p>
          <w:p w:rsidR="00954EFB" w:rsidRPr="005819F6" w:rsidRDefault="00954EFB" w:rsidP="00F255A8">
            <w:pPr>
              <w:spacing w:after="0"/>
            </w:pPr>
            <w:r w:rsidRPr="005819F6">
              <w:t>Capit</w:t>
            </w:r>
            <w:r w:rsidR="001D2DCA" w:rsidRPr="005819F6">
              <w:t>o</w:t>
            </w:r>
            <w:r w:rsidRPr="005819F6">
              <w:t>l Room</w:t>
            </w:r>
          </w:p>
          <w:p w:rsidR="005819F6" w:rsidRDefault="005819F6" w:rsidP="00F255A8">
            <w:pPr>
              <w:spacing w:after="0"/>
            </w:pPr>
            <w:r>
              <w:t>Judicial</w:t>
            </w:r>
          </w:p>
          <w:p w:rsidR="00954EFB" w:rsidRPr="005819F6" w:rsidRDefault="005819F6" w:rsidP="00F255A8">
            <w:pPr>
              <w:spacing w:after="0"/>
            </w:pPr>
            <w:r>
              <w:t>Legislative</w:t>
            </w:r>
          </w:p>
        </w:tc>
      </w:tr>
      <w:tr w:rsidR="00954EFB" w:rsidTr="00F255A8">
        <w:tc>
          <w:tcPr>
            <w:tcW w:w="1705" w:type="dxa"/>
          </w:tcPr>
          <w:p w:rsidR="00954EFB" w:rsidRPr="005819F6" w:rsidRDefault="00954EFB" w:rsidP="00F255A8">
            <w:pPr>
              <w:spacing w:after="0"/>
            </w:pPr>
            <w:r w:rsidRPr="005819F6">
              <w:t>11:05-12:15</w:t>
            </w:r>
          </w:p>
        </w:tc>
        <w:tc>
          <w:tcPr>
            <w:tcW w:w="4528" w:type="dxa"/>
          </w:tcPr>
          <w:p w:rsidR="00954EFB" w:rsidRPr="005819F6" w:rsidRDefault="00954EFB" w:rsidP="00F255A8">
            <w:pPr>
              <w:spacing w:after="0"/>
            </w:pPr>
            <w:r w:rsidRPr="005819F6">
              <w:t>Collaborative Discussion &amp; Wrap-up</w:t>
            </w:r>
            <w:r w:rsidR="003B0B37">
              <w:t xml:space="preserve"> facilitated by </w:t>
            </w:r>
            <w:r w:rsidR="00317AC4">
              <w:t xml:space="preserve">Amy </w:t>
            </w:r>
            <w:proofErr w:type="spellStart"/>
            <w:r w:rsidR="00317AC4">
              <w:t>Verlanic</w:t>
            </w:r>
            <w:proofErr w:type="spellEnd"/>
          </w:p>
        </w:tc>
        <w:tc>
          <w:tcPr>
            <w:tcW w:w="3117" w:type="dxa"/>
          </w:tcPr>
          <w:p w:rsidR="00954EFB" w:rsidRPr="005819F6" w:rsidRDefault="001D2DCA" w:rsidP="00F255A8">
            <w:pPr>
              <w:spacing w:after="0"/>
            </w:pPr>
            <w:r w:rsidRPr="005819F6">
              <w:t>Capito</w:t>
            </w:r>
            <w:r w:rsidR="00954EFB" w:rsidRPr="005819F6">
              <w:t>l Room</w:t>
            </w:r>
          </w:p>
        </w:tc>
      </w:tr>
    </w:tbl>
    <w:p w:rsidR="00BC7D36" w:rsidRDefault="00BC7D36" w:rsidP="005819F6">
      <w:pPr>
        <w:spacing w:after="0"/>
      </w:pPr>
    </w:p>
    <w:sectPr w:rsidR="00BC7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C0259"/>
    <w:multiLevelType w:val="hybridMultilevel"/>
    <w:tmpl w:val="A6BAD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470176"/>
    <w:multiLevelType w:val="multilevel"/>
    <w:tmpl w:val="8C88D3B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">
    <w:nsid w:val="2FBC080F"/>
    <w:multiLevelType w:val="hybridMultilevel"/>
    <w:tmpl w:val="ED64D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126091"/>
    <w:multiLevelType w:val="multilevel"/>
    <w:tmpl w:val="8C88D3B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4">
    <w:nsid w:val="4CC9129B"/>
    <w:multiLevelType w:val="multilevel"/>
    <w:tmpl w:val="8C88D3B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0FF"/>
    <w:rsid w:val="0003709A"/>
    <w:rsid w:val="001822B1"/>
    <w:rsid w:val="0018322F"/>
    <w:rsid w:val="001860CF"/>
    <w:rsid w:val="001B311C"/>
    <w:rsid w:val="001B488A"/>
    <w:rsid w:val="001D2DCA"/>
    <w:rsid w:val="00285ABC"/>
    <w:rsid w:val="002E5DB6"/>
    <w:rsid w:val="00317AC4"/>
    <w:rsid w:val="00385177"/>
    <w:rsid w:val="00391902"/>
    <w:rsid w:val="003B0B37"/>
    <w:rsid w:val="003B512B"/>
    <w:rsid w:val="003D2654"/>
    <w:rsid w:val="003E4AD1"/>
    <w:rsid w:val="00457721"/>
    <w:rsid w:val="005530FF"/>
    <w:rsid w:val="00574223"/>
    <w:rsid w:val="005819F6"/>
    <w:rsid w:val="005F1CDA"/>
    <w:rsid w:val="006C14FB"/>
    <w:rsid w:val="00742F64"/>
    <w:rsid w:val="007434ED"/>
    <w:rsid w:val="0075765E"/>
    <w:rsid w:val="00771B08"/>
    <w:rsid w:val="0084234B"/>
    <w:rsid w:val="00881A3F"/>
    <w:rsid w:val="00922729"/>
    <w:rsid w:val="00954EFB"/>
    <w:rsid w:val="00B039C5"/>
    <w:rsid w:val="00BC7D36"/>
    <w:rsid w:val="00C356E6"/>
    <w:rsid w:val="00CB7D85"/>
    <w:rsid w:val="00CF53AC"/>
    <w:rsid w:val="00D15D5D"/>
    <w:rsid w:val="00D51EE9"/>
    <w:rsid w:val="00E03C64"/>
    <w:rsid w:val="00E06164"/>
    <w:rsid w:val="00E53E7D"/>
    <w:rsid w:val="00EB5AD2"/>
    <w:rsid w:val="00FC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0F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3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1E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0F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3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1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7A4717DD</Template>
  <TotalTime>0</TotalTime>
  <Pages>4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 Assistance Foundation</Company>
  <LinksUpToDate>false</LinksUpToDate>
  <CharactersWithSpaces>3213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 Huntington</dc:creator>
  <cp:lastModifiedBy>Wagner, Tina</cp:lastModifiedBy>
  <cp:revision>3</cp:revision>
  <dcterms:created xsi:type="dcterms:W3CDTF">2015-02-25T17:35:00Z</dcterms:created>
  <dcterms:modified xsi:type="dcterms:W3CDTF">2015-02-25T17:37:00Z</dcterms:modified>
</cp:coreProperties>
</file>