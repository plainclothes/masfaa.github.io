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4B7A55" w:rsidRDefault="00DB0A3C" w:rsidP="00DB0A3C">
      <w:pPr>
        <w:jc w:val="center"/>
        <w:rPr>
          <w:b/>
          <w:smallCaps/>
          <w:sz w:val="34"/>
          <w:szCs w:val="34"/>
          <w:u w:val="single"/>
        </w:rPr>
      </w:pPr>
      <w:smartTag w:uri="urn:schemas-microsoft-com:office:smarttags" w:element="place">
        <w:smartTag w:uri="urn:schemas-microsoft-com:office:smarttags" w:element="State">
          <w:r w:rsidRPr="004B7A55">
            <w:rPr>
              <w:b/>
              <w:smallCaps/>
              <w:sz w:val="34"/>
              <w:szCs w:val="34"/>
              <w:u w:val="single"/>
            </w:rPr>
            <w:t>Montana</w:t>
          </w:r>
        </w:smartTag>
      </w:smartTag>
      <w:r w:rsidRPr="004B7A55">
        <w:rPr>
          <w:b/>
          <w:smallCaps/>
          <w:sz w:val="34"/>
          <w:szCs w:val="34"/>
          <w:u w:val="single"/>
        </w:rPr>
        <w:t xml:space="preserve"> Association of Student Financial Aid Administrators</w:t>
      </w:r>
    </w:p>
    <w:p w:rsidR="00DB0A3C" w:rsidRPr="004B7A55" w:rsidRDefault="00DB0A3C" w:rsidP="004B7A55">
      <w:pPr>
        <w:jc w:val="center"/>
        <w:rPr>
          <w:b/>
          <w:smallCaps/>
          <w:sz w:val="30"/>
          <w:szCs w:val="30"/>
          <w:u w:val="single"/>
        </w:rPr>
      </w:pPr>
      <w:r w:rsidRPr="004B7A55">
        <w:rPr>
          <w:b/>
          <w:smallCaps/>
          <w:sz w:val="30"/>
          <w:szCs w:val="30"/>
          <w:u w:val="single"/>
        </w:rPr>
        <w:t>20</w:t>
      </w:r>
      <w:r w:rsidR="003D2670" w:rsidRPr="004B7A55">
        <w:rPr>
          <w:b/>
          <w:smallCaps/>
          <w:sz w:val="30"/>
          <w:szCs w:val="30"/>
          <w:u w:val="single"/>
        </w:rPr>
        <w:t>1</w:t>
      </w:r>
      <w:r w:rsidR="0013439F">
        <w:rPr>
          <w:b/>
          <w:smallCaps/>
          <w:sz w:val="30"/>
          <w:szCs w:val="30"/>
          <w:u w:val="single"/>
        </w:rPr>
        <w:t>5</w:t>
      </w:r>
      <w:r w:rsidRPr="004B7A55">
        <w:rPr>
          <w:b/>
          <w:smallCaps/>
          <w:sz w:val="30"/>
          <w:szCs w:val="30"/>
          <w:u w:val="single"/>
        </w:rPr>
        <w:t xml:space="preserve"> Corporate</w:t>
      </w:r>
      <w:r w:rsidR="004B7A55" w:rsidRPr="004B7A55">
        <w:rPr>
          <w:b/>
          <w:smallCaps/>
          <w:sz w:val="30"/>
          <w:szCs w:val="30"/>
          <w:u w:val="single"/>
        </w:rPr>
        <w:t xml:space="preserve"> Support Agreement</w:t>
      </w:r>
    </w:p>
    <w:p w:rsidR="00DB0A3C" w:rsidRPr="004B7A55" w:rsidRDefault="00DB0A3C" w:rsidP="00DB0A3C"/>
    <w:p w:rsidR="00DB0A3C" w:rsidRDefault="00DB0A3C" w:rsidP="00DB0A3C">
      <w:r>
        <w:t>The MASFAA Executive Board approved the corporate support packages for the 20</w:t>
      </w:r>
      <w:r w:rsidR="00630BDD">
        <w:t>1</w:t>
      </w:r>
      <w:r w:rsidR="0013439F">
        <w:t>5</w:t>
      </w:r>
      <w:r>
        <w:t xml:space="preserve"> year.  This allows corporations to advertise to MASFAA members through several means.</w:t>
      </w:r>
      <w:r w:rsidR="004B7A55">
        <w:t xml:space="preserve"> </w:t>
      </w:r>
      <w:r>
        <w:t xml:space="preserve"> We invite you to offer your support to MASFAA </w:t>
      </w:r>
      <w:r w:rsidR="004B7A55">
        <w:t>through a package listed below.</w:t>
      </w:r>
    </w:p>
    <w:p w:rsidR="00DB0A3C" w:rsidRPr="004B7A55" w:rsidRDefault="00DB0A3C" w:rsidP="00DB0A3C"/>
    <w:p w:rsidR="00DB0A3C" w:rsidRPr="004B7A55" w:rsidRDefault="00DB0A3C" w:rsidP="00566951">
      <w:pPr>
        <w:spacing w:after="60"/>
        <w:ind w:firstLine="360"/>
        <w:rPr>
          <w:b/>
          <w:smallCaps/>
        </w:rPr>
      </w:pPr>
      <w:r w:rsidRPr="004B7A55">
        <w:rPr>
          <w:b/>
          <w:smallCaps/>
        </w:rPr>
        <w:t xml:space="preserve">Association Advertising Package: </w:t>
      </w:r>
      <w:r w:rsidRPr="004B7A55">
        <w:rPr>
          <w:b/>
          <w:smallCaps/>
        </w:rPr>
        <w:tab/>
      </w:r>
      <w:r w:rsidRPr="004B7A55">
        <w:rPr>
          <w:b/>
          <w:smallCaps/>
        </w:rPr>
        <w:tab/>
      </w:r>
      <w:r w:rsidRPr="004B7A55">
        <w:rPr>
          <w:b/>
          <w:smallCaps/>
        </w:rPr>
        <w:tab/>
        <w:t>$1,050</w:t>
      </w:r>
    </w:p>
    <w:p w:rsidR="00DB0A3C" w:rsidRDefault="004B7A55" w:rsidP="00566951">
      <w:pPr>
        <w:numPr>
          <w:ilvl w:val="0"/>
          <w:numId w:val="1"/>
        </w:numPr>
        <w:spacing w:after="40"/>
      </w:pPr>
      <w:r>
        <w:t>Annual Conference Exhibit Table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Annual Conference Program Listed Corporate Update (4 minutes)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Website Advertisement on MASFAA’s website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Annual Conference Thank You Recognition Board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Power Point of MASFAA member logo and association pic</w:t>
      </w:r>
      <w:r w:rsidR="00566951">
        <w:t>tures throughout the conference</w:t>
      </w:r>
    </w:p>
    <w:p w:rsidR="00DB0A3C" w:rsidRPr="004B7A55" w:rsidRDefault="00DB0A3C" w:rsidP="00566951">
      <w:pPr>
        <w:spacing w:before="120" w:after="60"/>
        <w:ind w:firstLine="360"/>
        <w:rPr>
          <w:b/>
          <w:smallCaps/>
        </w:rPr>
      </w:pPr>
      <w:r w:rsidRPr="004B7A55">
        <w:rPr>
          <w:b/>
          <w:smallCaps/>
        </w:rPr>
        <w:t>Conference Table &amp; Advertising Package:</w:t>
      </w:r>
      <w:r w:rsidRPr="004B7A55">
        <w:rPr>
          <w:b/>
          <w:smallCaps/>
        </w:rPr>
        <w:tab/>
        <w:t>$500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Annual Conference Exhibit Table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Annual Conference Thank You Recognition Board</w:t>
      </w:r>
    </w:p>
    <w:p w:rsidR="00DB0A3C" w:rsidRPr="004B7A55" w:rsidRDefault="00DB0A3C" w:rsidP="00566951">
      <w:pPr>
        <w:spacing w:before="120" w:after="60"/>
        <w:ind w:firstLine="360"/>
        <w:rPr>
          <w:b/>
          <w:smallCaps/>
        </w:rPr>
      </w:pPr>
      <w:r w:rsidRPr="004B7A55">
        <w:rPr>
          <w:b/>
          <w:smallCaps/>
        </w:rPr>
        <w:t>Conference Advertising Package:</w:t>
      </w:r>
      <w:r w:rsidRPr="004B7A55">
        <w:rPr>
          <w:b/>
          <w:smallCaps/>
        </w:rPr>
        <w:tab/>
      </w:r>
      <w:r w:rsidRPr="004B7A55">
        <w:rPr>
          <w:b/>
          <w:smallCaps/>
        </w:rPr>
        <w:tab/>
      </w:r>
      <w:r w:rsidRPr="004B7A55">
        <w:rPr>
          <w:b/>
          <w:smallCaps/>
        </w:rPr>
        <w:tab/>
        <w:t>$ 200</w:t>
      </w:r>
    </w:p>
    <w:p w:rsidR="00DB0A3C" w:rsidRDefault="00DB0A3C" w:rsidP="00566951">
      <w:pPr>
        <w:numPr>
          <w:ilvl w:val="0"/>
          <w:numId w:val="1"/>
        </w:numPr>
        <w:spacing w:after="40"/>
      </w:pPr>
      <w:r>
        <w:t>Annual Conference Thank You Recognition Board</w:t>
      </w:r>
    </w:p>
    <w:p w:rsidR="00DB0A3C" w:rsidRPr="004B7A55" w:rsidRDefault="00DB0A3C" w:rsidP="00DB0A3C"/>
    <w:p w:rsidR="00DB0A3C" w:rsidRDefault="00DB0A3C" w:rsidP="004B7A55">
      <w:r>
        <w:t xml:space="preserve">Individual or Organizational members or </w:t>
      </w:r>
      <w:proofErr w:type="spellStart"/>
      <w:r>
        <w:t>non members</w:t>
      </w:r>
      <w:proofErr w:type="spellEnd"/>
      <w:r>
        <w:t xml:space="preserve"> of MASFAA may make a donation to MASFAA of any amount without MASFAA recognition. </w:t>
      </w:r>
    </w:p>
    <w:p w:rsidR="00DB0A3C" w:rsidRPr="004B7A55" w:rsidRDefault="00DB0A3C" w:rsidP="00F06FC6">
      <w:pPr>
        <w:pBdr>
          <w:bottom w:val="double" w:sz="4" w:space="1" w:color="auto"/>
        </w:pBdr>
      </w:pPr>
    </w:p>
    <w:p w:rsidR="00DB0A3C" w:rsidRPr="00F06FC6" w:rsidRDefault="00DB0A3C" w:rsidP="00DB0A3C">
      <w:pPr>
        <w:rPr>
          <w:sz w:val="32"/>
          <w:szCs w:val="32"/>
        </w:rPr>
      </w:pPr>
    </w:p>
    <w:p w:rsidR="00DB0A3C" w:rsidRDefault="00F06FC6" w:rsidP="00DB0A3C">
      <w:r w:rsidRPr="00F06FC6">
        <w:rPr>
          <w:b/>
        </w:rPr>
        <w:t>Corporate Name:</w:t>
      </w:r>
      <w:r>
        <w:t xml:space="preserve">  </w:t>
      </w:r>
      <w:r w:rsidR="00DB0A3C">
        <w:t>________________________</w:t>
      </w:r>
      <w:r>
        <w:t>________</w:t>
      </w:r>
      <w:r w:rsidR="00566951">
        <w:t>_</w:t>
      </w:r>
      <w:r w:rsidR="00DB0A3C">
        <w:t>_______________________________________</w:t>
      </w:r>
    </w:p>
    <w:p w:rsidR="00DB0A3C" w:rsidRPr="008B1FE7" w:rsidRDefault="00F06FC6" w:rsidP="00DB0A3C">
      <w:pPr>
        <w:rPr>
          <w:i/>
          <w:sz w:val="16"/>
          <w:szCs w:val="16"/>
        </w:rPr>
      </w:pPr>
      <w:r w:rsidRPr="008B1FE7">
        <w:rPr>
          <w:i/>
        </w:rPr>
        <w:tab/>
      </w:r>
      <w:r w:rsidRPr="008B1FE7">
        <w:rPr>
          <w:i/>
        </w:rPr>
        <w:tab/>
        <w:t xml:space="preserve">        </w:t>
      </w:r>
      <w:r w:rsidR="00DB0A3C" w:rsidRPr="008B1FE7">
        <w:rPr>
          <w:i/>
          <w:sz w:val="16"/>
          <w:szCs w:val="16"/>
        </w:rPr>
        <w:t>Please print</w:t>
      </w:r>
    </w:p>
    <w:p w:rsidR="00DB0A3C" w:rsidRPr="008C3228" w:rsidRDefault="00DB0A3C" w:rsidP="00DB0A3C">
      <w:pPr>
        <w:rPr>
          <w:i/>
          <w:sz w:val="16"/>
          <w:szCs w:val="16"/>
        </w:rPr>
      </w:pPr>
    </w:p>
    <w:p w:rsidR="00DB0A3C" w:rsidRDefault="00F06FC6" w:rsidP="00DB0A3C">
      <w:r>
        <w:rPr>
          <w:b/>
        </w:rPr>
        <w:t>Mailing Address</w:t>
      </w:r>
      <w:r w:rsidRPr="00F06FC6">
        <w:rPr>
          <w:b/>
        </w:rPr>
        <w:t>:</w:t>
      </w:r>
      <w:r>
        <w:t xml:space="preserve">  </w:t>
      </w:r>
      <w:r w:rsidR="00566951">
        <w:t>________________________________________________________________________</w:t>
      </w:r>
    </w:p>
    <w:p w:rsidR="00DB0A3C" w:rsidRPr="008B1FE7" w:rsidRDefault="00F06FC6" w:rsidP="00DB0A3C">
      <w:pPr>
        <w:rPr>
          <w:i/>
          <w:sz w:val="16"/>
          <w:szCs w:val="16"/>
        </w:rPr>
      </w:pP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  <w:t xml:space="preserve">            </w:t>
      </w:r>
      <w:r w:rsidR="00DB0A3C" w:rsidRPr="008B1FE7">
        <w:rPr>
          <w:i/>
          <w:sz w:val="16"/>
          <w:szCs w:val="16"/>
        </w:rPr>
        <w:t xml:space="preserve">Street or P.O. Box </w:t>
      </w:r>
      <w:r w:rsidR="00DB0A3C" w:rsidRPr="008B1FE7">
        <w:rPr>
          <w:i/>
          <w:sz w:val="16"/>
          <w:szCs w:val="16"/>
        </w:rPr>
        <w:tab/>
      </w:r>
      <w:r w:rsidR="00DB0A3C" w:rsidRPr="008B1FE7">
        <w:rPr>
          <w:i/>
          <w:sz w:val="16"/>
          <w:szCs w:val="16"/>
        </w:rPr>
        <w:tab/>
      </w:r>
      <w:r w:rsidR="00DB0A3C"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="00DB0A3C" w:rsidRPr="008B1FE7">
        <w:rPr>
          <w:i/>
          <w:sz w:val="16"/>
          <w:szCs w:val="16"/>
        </w:rPr>
        <w:t>City</w:t>
      </w:r>
      <w:r w:rsidR="00DB0A3C" w:rsidRPr="008B1FE7">
        <w:rPr>
          <w:i/>
          <w:sz w:val="16"/>
          <w:szCs w:val="16"/>
        </w:rPr>
        <w:tab/>
      </w:r>
      <w:r w:rsidR="00DB0A3C" w:rsidRPr="008B1FE7">
        <w:rPr>
          <w:i/>
          <w:sz w:val="16"/>
          <w:szCs w:val="16"/>
        </w:rPr>
        <w:tab/>
      </w:r>
      <w:r w:rsidR="00566951" w:rsidRPr="008B1FE7">
        <w:rPr>
          <w:i/>
          <w:sz w:val="16"/>
          <w:szCs w:val="16"/>
        </w:rPr>
        <w:tab/>
      </w:r>
      <w:r w:rsidR="00DB0A3C" w:rsidRPr="008B1FE7">
        <w:rPr>
          <w:i/>
          <w:sz w:val="16"/>
          <w:szCs w:val="16"/>
        </w:rPr>
        <w:t>S</w:t>
      </w:r>
      <w:r w:rsidR="00566951" w:rsidRPr="008B1FE7">
        <w:rPr>
          <w:i/>
          <w:sz w:val="16"/>
          <w:szCs w:val="16"/>
        </w:rPr>
        <w:t>t</w:t>
      </w:r>
      <w:r w:rsidR="00DB0A3C" w:rsidRPr="008B1FE7">
        <w:rPr>
          <w:i/>
          <w:sz w:val="16"/>
          <w:szCs w:val="16"/>
        </w:rPr>
        <w:t>ate</w:t>
      </w:r>
      <w:r w:rsidR="00DB0A3C" w:rsidRPr="008B1FE7">
        <w:rPr>
          <w:i/>
          <w:sz w:val="16"/>
          <w:szCs w:val="16"/>
        </w:rPr>
        <w:tab/>
        <w:t>Zip</w:t>
      </w:r>
    </w:p>
    <w:p w:rsidR="00DB0A3C" w:rsidRPr="008C3228" w:rsidRDefault="00DB0A3C" w:rsidP="00DB0A3C">
      <w:pPr>
        <w:rPr>
          <w:sz w:val="16"/>
          <w:szCs w:val="16"/>
        </w:rPr>
      </w:pPr>
    </w:p>
    <w:p w:rsidR="00DB0A3C" w:rsidRDefault="00DB0A3C" w:rsidP="00DB0A3C">
      <w:r>
        <w:t>___________________________</w:t>
      </w:r>
      <w:r w:rsidR="00F06FC6">
        <w:t>__________</w:t>
      </w:r>
      <w:r w:rsidR="00566951">
        <w:t>___</w:t>
      </w:r>
      <w:r w:rsidR="00F06FC6">
        <w:t>__</w:t>
      </w:r>
      <w:r w:rsidR="00566951">
        <w:t>___</w:t>
      </w:r>
      <w:r w:rsidR="00566951">
        <w:tab/>
        <w:t>________________________________________</w:t>
      </w:r>
    </w:p>
    <w:p w:rsidR="00DB0A3C" w:rsidRPr="008B1FE7" w:rsidRDefault="00F06FC6" w:rsidP="00DB0A3C">
      <w:pPr>
        <w:rPr>
          <w:i/>
          <w:sz w:val="16"/>
          <w:szCs w:val="16"/>
        </w:rPr>
      </w:pPr>
      <w:r w:rsidRPr="008B1FE7">
        <w:rPr>
          <w:i/>
          <w:sz w:val="16"/>
          <w:szCs w:val="16"/>
        </w:rPr>
        <w:t>Contact Person</w:t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  <w:t>Title</w:t>
      </w:r>
    </w:p>
    <w:p w:rsidR="00DB0A3C" w:rsidRPr="008C3228" w:rsidRDefault="00DB0A3C" w:rsidP="00DB0A3C">
      <w:pPr>
        <w:rPr>
          <w:sz w:val="16"/>
          <w:szCs w:val="16"/>
        </w:rPr>
      </w:pPr>
    </w:p>
    <w:p w:rsidR="00DB0A3C" w:rsidRDefault="00E74AC7" w:rsidP="00DB0A3C">
      <w:r>
        <w:t>(</w:t>
      </w:r>
      <w:r w:rsidR="00F06FC6">
        <w:t>____</w:t>
      </w:r>
      <w:r>
        <w:t xml:space="preserve">) </w:t>
      </w:r>
      <w:r w:rsidR="00F06FC6">
        <w:t>______</w:t>
      </w:r>
      <w:r>
        <w:t>-</w:t>
      </w:r>
      <w:r w:rsidR="00F06FC6">
        <w:t>_________</w:t>
      </w:r>
      <w:r w:rsidR="00F06FC6">
        <w:tab/>
      </w:r>
      <w:r>
        <w:t>(____) ______-_________</w:t>
      </w:r>
      <w:r w:rsidR="00F06FC6">
        <w:tab/>
        <w:t>________________________________________</w:t>
      </w:r>
    </w:p>
    <w:p w:rsidR="00F06FC6" w:rsidRPr="008B1FE7" w:rsidRDefault="00F06FC6" w:rsidP="00F06FC6">
      <w:pPr>
        <w:rPr>
          <w:i/>
          <w:sz w:val="16"/>
          <w:szCs w:val="16"/>
        </w:rPr>
      </w:pPr>
      <w:r w:rsidRPr="008B1FE7">
        <w:rPr>
          <w:i/>
          <w:sz w:val="16"/>
          <w:szCs w:val="16"/>
        </w:rPr>
        <w:t>Phone</w:t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="00E74AC7" w:rsidRPr="008B1FE7">
        <w:rPr>
          <w:i/>
          <w:sz w:val="16"/>
          <w:szCs w:val="16"/>
        </w:rPr>
        <w:t xml:space="preserve"> </w:t>
      </w:r>
      <w:r w:rsidRPr="008B1FE7">
        <w:rPr>
          <w:i/>
          <w:sz w:val="16"/>
          <w:szCs w:val="16"/>
        </w:rPr>
        <w:t>Fax</w:t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</w:r>
      <w:r w:rsidRPr="008B1FE7">
        <w:rPr>
          <w:i/>
          <w:sz w:val="16"/>
          <w:szCs w:val="16"/>
        </w:rPr>
        <w:tab/>
        <w:t>E-mail Address</w:t>
      </w:r>
    </w:p>
    <w:p w:rsidR="00DB0A3C" w:rsidRPr="008C3228" w:rsidRDefault="00DB0A3C" w:rsidP="00DB0A3C">
      <w:pPr>
        <w:rPr>
          <w:sz w:val="16"/>
          <w:szCs w:val="16"/>
        </w:rPr>
      </w:pPr>
    </w:p>
    <w:p w:rsidR="00DB0A3C" w:rsidRPr="008B1FE7" w:rsidRDefault="00DB0A3C" w:rsidP="00DB0A3C">
      <w:pPr>
        <w:rPr>
          <w:b/>
          <w:smallCaps/>
          <w:sz w:val="26"/>
          <w:szCs w:val="26"/>
        </w:rPr>
      </w:pPr>
      <w:r w:rsidRPr="008B1FE7">
        <w:rPr>
          <w:b/>
          <w:smallCaps/>
          <w:sz w:val="26"/>
          <w:szCs w:val="26"/>
        </w:rPr>
        <w:t xml:space="preserve">Corporate Support for </w:t>
      </w:r>
      <w:r w:rsidR="003D2670" w:rsidRPr="008B1FE7">
        <w:rPr>
          <w:b/>
          <w:smallCaps/>
          <w:sz w:val="26"/>
          <w:szCs w:val="26"/>
        </w:rPr>
        <w:t>201</w:t>
      </w:r>
      <w:r w:rsidR="0013439F">
        <w:rPr>
          <w:b/>
          <w:smallCaps/>
          <w:sz w:val="26"/>
          <w:szCs w:val="26"/>
        </w:rPr>
        <w:t>5</w:t>
      </w:r>
    </w:p>
    <w:p w:rsidR="00DB0A3C" w:rsidRPr="008B1FE7" w:rsidRDefault="00DB0A3C" w:rsidP="00DB0A3C">
      <w:pPr>
        <w:rPr>
          <w:sz w:val="16"/>
          <w:szCs w:val="16"/>
        </w:rPr>
      </w:pPr>
    </w:p>
    <w:p w:rsidR="00DB0A3C" w:rsidRPr="008B1FE7" w:rsidRDefault="00566951" w:rsidP="00DB0A3C">
      <w:r w:rsidRPr="008B1FE7">
        <w:t xml:space="preserve">Advertising Package:  </w:t>
      </w:r>
      <w:r w:rsidR="00DB0A3C" w:rsidRPr="008B1FE7">
        <w:t>$____________</w:t>
      </w:r>
      <w:r w:rsidRPr="008B1FE7">
        <w:tab/>
      </w:r>
      <w:r w:rsidRPr="008B1FE7">
        <w:tab/>
      </w:r>
      <w:r w:rsidR="00DB0A3C" w:rsidRPr="008B1FE7">
        <w:tab/>
      </w:r>
      <w:r w:rsidR="00DB0A3C" w:rsidRPr="008B1FE7">
        <w:tab/>
      </w:r>
      <w:r w:rsidRPr="008B1FE7">
        <w:t xml:space="preserve">Donation Only:  </w:t>
      </w:r>
      <w:r w:rsidR="00DB0A3C" w:rsidRPr="008B1FE7">
        <w:t>$___________</w:t>
      </w:r>
    </w:p>
    <w:p w:rsidR="00DB0A3C" w:rsidRPr="008B1FE7" w:rsidRDefault="00DB0A3C" w:rsidP="00DB0A3C"/>
    <w:p w:rsidR="00DB0A3C" w:rsidRDefault="00DB0A3C" w:rsidP="00E74AC7">
      <w:pPr>
        <w:spacing w:after="120"/>
      </w:pPr>
      <w:r>
        <w:t xml:space="preserve">Please send your check payable to </w:t>
      </w:r>
      <w:r w:rsidRPr="008B1FE7">
        <w:rPr>
          <w:b/>
        </w:rPr>
        <w:t>MASFAA</w:t>
      </w:r>
      <w:r>
        <w:t xml:space="preserve"> with this form to:</w:t>
      </w:r>
    </w:p>
    <w:p w:rsidR="00DB0A3C" w:rsidRPr="00B47224" w:rsidRDefault="00B47224" w:rsidP="008B1FE7">
      <w:pPr>
        <w:rPr>
          <w:sz w:val="22"/>
          <w:szCs w:val="22"/>
        </w:rPr>
      </w:pPr>
      <w:r w:rsidRPr="00B47224">
        <w:rPr>
          <w:sz w:val="22"/>
          <w:szCs w:val="22"/>
        </w:rPr>
        <w:t>Bernie Warwood</w:t>
      </w:r>
      <w:r w:rsidR="003D2670" w:rsidRPr="00B47224">
        <w:rPr>
          <w:sz w:val="22"/>
          <w:szCs w:val="22"/>
        </w:rPr>
        <w:t xml:space="preserve">, </w:t>
      </w:r>
      <w:r w:rsidR="00E74AC7" w:rsidRPr="00B47224">
        <w:rPr>
          <w:sz w:val="22"/>
          <w:szCs w:val="22"/>
        </w:rPr>
        <w:t>MASFAA Treasurer</w:t>
      </w:r>
    </w:p>
    <w:p w:rsidR="00B47224" w:rsidRPr="00B47224" w:rsidRDefault="00B47224" w:rsidP="008B1FE7">
      <w:pPr>
        <w:rPr>
          <w:sz w:val="22"/>
          <w:szCs w:val="22"/>
        </w:rPr>
      </w:pPr>
      <w:r w:rsidRPr="00B47224">
        <w:rPr>
          <w:sz w:val="22"/>
          <w:szCs w:val="22"/>
        </w:rPr>
        <w:t>Montana State University</w:t>
      </w:r>
      <w:r>
        <w:rPr>
          <w:sz w:val="22"/>
          <w:szCs w:val="22"/>
        </w:rPr>
        <w:t>/</w:t>
      </w:r>
      <w:r w:rsidRPr="00B47224">
        <w:rPr>
          <w:sz w:val="22"/>
          <w:szCs w:val="22"/>
        </w:rPr>
        <w:t>Office of Financial Aid Services</w:t>
      </w:r>
    </w:p>
    <w:p w:rsidR="00B47224" w:rsidRPr="00B47224" w:rsidRDefault="00B47224" w:rsidP="008B1FE7">
      <w:pPr>
        <w:rPr>
          <w:sz w:val="22"/>
          <w:szCs w:val="22"/>
        </w:rPr>
      </w:pPr>
      <w:r w:rsidRPr="00B47224">
        <w:rPr>
          <w:sz w:val="22"/>
          <w:szCs w:val="22"/>
        </w:rPr>
        <w:t>PO Box 174160</w:t>
      </w:r>
    </w:p>
    <w:p w:rsidR="008B1FE7" w:rsidRPr="00B47224" w:rsidRDefault="00B47224" w:rsidP="008B1FE7">
      <w:pPr>
        <w:pBdr>
          <w:bottom w:val="thickThinSmallGap" w:sz="24" w:space="1" w:color="auto"/>
        </w:pBdr>
        <w:rPr>
          <w:sz w:val="22"/>
          <w:szCs w:val="22"/>
        </w:rPr>
      </w:pPr>
      <w:r w:rsidRPr="00B47224">
        <w:rPr>
          <w:sz w:val="22"/>
          <w:szCs w:val="22"/>
        </w:rPr>
        <w:t>Bozeman</w:t>
      </w:r>
      <w:r w:rsidR="00E74AC7" w:rsidRPr="00B47224">
        <w:rPr>
          <w:sz w:val="22"/>
          <w:szCs w:val="22"/>
        </w:rPr>
        <w:t>, MT 595</w:t>
      </w:r>
      <w:r w:rsidRPr="00B47224">
        <w:rPr>
          <w:sz w:val="22"/>
          <w:szCs w:val="22"/>
        </w:rPr>
        <w:t>717-4160</w:t>
      </w:r>
    </w:p>
    <w:p w:rsidR="00566951" w:rsidRDefault="00DB0A3C" w:rsidP="008B1FE7">
      <w:pPr>
        <w:spacing w:before="120"/>
        <w:rPr>
          <w:i/>
        </w:rPr>
      </w:pPr>
      <w:r w:rsidRPr="008B1FE7">
        <w:rPr>
          <w:i/>
        </w:rPr>
        <w:t xml:space="preserve">Thank you for your generous support of MASFAA mission, projects and member training.  If you have questions please contact </w:t>
      </w:r>
      <w:r w:rsidR="0013439F">
        <w:rPr>
          <w:b/>
          <w:bCs/>
          <w:i/>
        </w:rPr>
        <w:t xml:space="preserve">Tina </w:t>
      </w:r>
      <w:proofErr w:type="gramStart"/>
      <w:r w:rsidR="0013439F">
        <w:rPr>
          <w:b/>
          <w:bCs/>
          <w:i/>
        </w:rPr>
        <w:t>Wagner</w:t>
      </w:r>
      <w:r w:rsidR="00566951" w:rsidRPr="008B1FE7">
        <w:rPr>
          <w:b/>
          <w:bCs/>
          <w:i/>
        </w:rPr>
        <w:t xml:space="preserve"> </w:t>
      </w:r>
      <w:r w:rsidR="003D2670" w:rsidRPr="008B1FE7">
        <w:rPr>
          <w:i/>
        </w:rPr>
        <w:t xml:space="preserve"> </w:t>
      </w:r>
      <w:r w:rsidRPr="008B1FE7">
        <w:rPr>
          <w:i/>
        </w:rPr>
        <w:t>–</w:t>
      </w:r>
      <w:proofErr w:type="gramEnd"/>
      <w:r w:rsidRPr="008B1FE7">
        <w:rPr>
          <w:i/>
        </w:rPr>
        <w:t xml:space="preserve"> </w:t>
      </w:r>
      <w:r w:rsidR="00566951" w:rsidRPr="008B1FE7">
        <w:rPr>
          <w:i/>
        </w:rPr>
        <w:t xml:space="preserve"> </w:t>
      </w:r>
      <w:r w:rsidRPr="008B1FE7">
        <w:rPr>
          <w:i/>
        </w:rPr>
        <w:t>20</w:t>
      </w:r>
      <w:r w:rsidR="00630BDD" w:rsidRPr="008B1FE7">
        <w:rPr>
          <w:i/>
        </w:rPr>
        <w:t>1</w:t>
      </w:r>
      <w:r w:rsidR="0013439F">
        <w:rPr>
          <w:i/>
        </w:rPr>
        <w:t>4</w:t>
      </w:r>
      <w:r w:rsidR="00B47224">
        <w:rPr>
          <w:i/>
        </w:rPr>
        <w:t xml:space="preserve"> </w:t>
      </w:r>
      <w:r w:rsidRPr="008B1FE7">
        <w:rPr>
          <w:i/>
        </w:rPr>
        <w:t xml:space="preserve">MASFAA President </w:t>
      </w:r>
      <w:r w:rsidR="00630BDD" w:rsidRPr="008B1FE7">
        <w:rPr>
          <w:i/>
        </w:rPr>
        <w:t xml:space="preserve">or </w:t>
      </w:r>
      <w:r w:rsidR="00B47224">
        <w:rPr>
          <w:b/>
          <w:bCs/>
          <w:i/>
        </w:rPr>
        <w:t xml:space="preserve">Nolan </w:t>
      </w:r>
      <w:proofErr w:type="spellStart"/>
      <w:r w:rsidR="00B47224">
        <w:rPr>
          <w:b/>
          <w:bCs/>
          <w:i/>
        </w:rPr>
        <w:t>Glueckert</w:t>
      </w:r>
      <w:proofErr w:type="spellEnd"/>
      <w:r w:rsidR="00566951" w:rsidRPr="008B1FE7">
        <w:rPr>
          <w:i/>
        </w:rPr>
        <w:t xml:space="preserve"> </w:t>
      </w:r>
      <w:r w:rsidRPr="008B1FE7">
        <w:rPr>
          <w:i/>
        </w:rPr>
        <w:t xml:space="preserve"> – </w:t>
      </w:r>
      <w:r w:rsidR="00566951" w:rsidRPr="008B1FE7">
        <w:rPr>
          <w:i/>
        </w:rPr>
        <w:t xml:space="preserve"> </w:t>
      </w:r>
      <w:r w:rsidRPr="008B1FE7">
        <w:rPr>
          <w:i/>
        </w:rPr>
        <w:t>2</w:t>
      </w:r>
      <w:r w:rsidR="00630BDD" w:rsidRPr="008B1FE7">
        <w:rPr>
          <w:i/>
        </w:rPr>
        <w:t>01</w:t>
      </w:r>
      <w:r w:rsidR="0013439F">
        <w:rPr>
          <w:i/>
        </w:rPr>
        <w:t>4</w:t>
      </w:r>
      <w:bookmarkStart w:id="0" w:name="_GoBack"/>
      <w:bookmarkEnd w:id="0"/>
      <w:r w:rsidR="00630BDD" w:rsidRPr="008B1FE7">
        <w:rPr>
          <w:i/>
        </w:rPr>
        <w:t xml:space="preserve"> </w:t>
      </w:r>
      <w:r w:rsidR="00566951" w:rsidRPr="008B1FE7">
        <w:rPr>
          <w:i/>
        </w:rPr>
        <w:t xml:space="preserve"> MASFAA Associate Delegate.</w:t>
      </w:r>
    </w:p>
    <w:p w:rsidR="008B1FE7" w:rsidRPr="00566951" w:rsidRDefault="008B1FE7" w:rsidP="008B1FE7">
      <w:pPr>
        <w:pBdr>
          <w:bottom w:val="thickThinSmallGap" w:sz="24" w:space="1" w:color="auto"/>
        </w:pBdr>
        <w:spacing w:before="120"/>
        <w:rPr>
          <w:sz w:val="16"/>
          <w:szCs w:val="16"/>
        </w:rPr>
      </w:pPr>
    </w:p>
    <w:p w:rsidR="00DB0A3C" w:rsidRDefault="00DB0A3C" w:rsidP="00E74AC7">
      <w:pPr>
        <w:spacing w:before="120"/>
      </w:pPr>
      <w:r>
        <w:t>Name of person to contact if different from above</w:t>
      </w:r>
      <w:r w:rsidR="00E74AC7">
        <w:t>:  ________</w:t>
      </w:r>
      <w:r>
        <w:t>_______________________________</w:t>
      </w:r>
    </w:p>
    <w:p w:rsidR="00DB0A3C" w:rsidRPr="008C3228" w:rsidRDefault="00DB0A3C" w:rsidP="00DB0A3C">
      <w:pPr>
        <w:rPr>
          <w:sz w:val="16"/>
          <w:szCs w:val="16"/>
        </w:rPr>
      </w:pPr>
    </w:p>
    <w:p w:rsidR="00DB0A3C" w:rsidRDefault="00DB0A3C" w:rsidP="00DB0A3C">
      <w:r>
        <w:t>Direct Phone Number (___)_____</w:t>
      </w:r>
      <w:r w:rsidR="00E74AC7">
        <w:t>-__</w:t>
      </w:r>
      <w:r>
        <w:t>______  E-Mail Address_______</w:t>
      </w:r>
      <w:r w:rsidR="008B1FE7">
        <w:t>_____-</w:t>
      </w:r>
      <w:r>
        <w:t>______________</w:t>
      </w:r>
    </w:p>
    <w:p w:rsidR="00DB0A3C" w:rsidRPr="008C3228" w:rsidRDefault="00DB0A3C" w:rsidP="00DB0A3C">
      <w:pPr>
        <w:rPr>
          <w:sz w:val="16"/>
          <w:szCs w:val="16"/>
        </w:rPr>
      </w:pPr>
    </w:p>
    <w:p w:rsidR="00A709B6" w:rsidRDefault="00DB0A3C">
      <w:r>
        <w:t>Signature _________________________</w:t>
      </w:r>
      <w:r w:rsidR="008B1FE7">
        <w:t>_____</w:t>
      </w:r>
      <w:r>
        <w:t>____________ Date ______________________</w:t>
      </w:r>
      <w:r w:rsidR="00630BDD">
        <w:t xml:space="preserve"> </w:t>
      </w:r>
    </w:p>
    <w:sectPr w:rsidR="00A709B6" w:rsidSect="00F06FC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90EAD"/>
    <w:multiLevelType w:val="hybridMultilevel"/>
    <w:tmpl w:val="8228CC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52C70F5"/>
    <w:multiLevelType w:val="hybridMultilevel"/>
    <w:tmpl w:val="5B2E8C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A2F2050"/>
    <w:multiLevelType w:val="hybridMultilevel"/>
    <w:tmpl w:val="B93CA6B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3C"/>
    <w:rsid w:val="000A5598"/>
    <w:rsid w:val="0013439F"/>
    <w:rsid w:val="002264EA"/>
    <w:rsid w:val="003D2670"/>
    <w:rsid w:val="004B7A55"/>
    <w:rsid w:val="00566951"/>
    <w:rsid w:val="00630BDD"/>
    <w:rsid w:val="007D7038"/>
    <w:rsid w:val="008B1FE7"/>
    <w:rsid w:val="00A709B6"/>
    <w:rsid w:val="00B30AFA"/>
    <w:rsid w:val="00B34A8E"/>
    <w:rsid w:val="00B47224"/>
    <w:rsid w:val="00BF6A97"/>
    <w:rsid w:val="00C8718A"/>
    <w:rsid w:val="00DB0A3C"/>
    <w:rsid w:val="00E74AC7"/>
    <w:rsid w:val="00F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A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section1">
    <w:name w:val="page_section1"/>
    <w:basedOn w:val="DefaultParagraphFont"/>
    <w:rsid w:val="00566951"/>
    <w:rPr>
      <w:rFonts w:ascii="Arial" w:hAnsi="Arial" w:cs="Arial" w:hint="default"/>
      <w:b/>
      <w:bCs/>
      <w:i w:val="0"/>
      <w:iCs w:val="0"/>
      <w:color w:val="005825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A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section1">
    <w:name w:val="page_section1"/>
    <w:basedOn w:val="DefaultParagraphFont"/>
    <w:rsid w:val="00566951"/>
    <w:rPr>
      <w:rFonts w:ascii="Arial" w:hAnsi="Arial" w:cs="Arial" w:hint="default"/>
      <w:b/>
      <w:bCs/>
      <w:i w:val="0"/>
      <w:iCs w:val="0"/>
      <w:color w:val="00582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355B0CA3</Template>
  <TotalTime>1</TotalTime>
  <Pages>1</Pages>
  <Words>337</Words>
  <Characters>1922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Montana Association of Student Financial Aid Administrators</vt:lpstr>
    </vt:vector>
  </TitlesOfParts>
  <Company>MGSLP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Montana Association of Student Financial Aid Administrators</dc:title>
  <dc:creator>aopitz</dc:creator>
  <cp:lastModifiedBy>Wagner, Tina</cp:lastModifiedBy>
  <cp:revision>2</cp:revision>
  <dcterms:created xsi:type="dcterms:W3CDTF">2015-01-06T16:39:00Z</dcterms:created>
  <dcterms:modified xsi:type="dcterms:W3CDTF">2015-01-06T16:39:00Z</dcterms:modified>
</cp:coreProperties>
</file>