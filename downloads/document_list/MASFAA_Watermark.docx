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A17" w:rsidRDefault="003F7A17">
      <w:bookmarkStart w:id="0" w:name="_GoBack"/>
      <w:bookmarkEnd w:id="0"/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2057400</wp:posOffset>
            </wp:positionV>
            <wp:extent cx="6172200" cy="2883535"/>
            <wp:effectExtent l="0" t="0" r="0" b="0"/>
            <wp:wrapNone/>
            <wp:docPr id="2" name="Picture 2" descr="J:\Work Study\Masfaa\images\me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Work Study\Masfaa\images\med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7A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A17"/>
    <w:rsid w:val="003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azanec\Documents\MASFAA\documents\Masfaa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Masfaa Watermark.dot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Montana</Company>
  <LinksUpToDate>false</LinksUpToDate>
  <CharactersWithSpaces>1</CharactersWithSpaces>
  <SharedDoc>false</SharedDoc>
  <HLinks>
    <vt:vector size="6" baseType="variant">
      <vt:variant>
        <vt:i4>3342411</vt:i4>
      </vt:variant>
      <vt:variant>
        <vt:i4>-1</vt:i4>
      </vt:variant>
      <vt:variant>
        <vt:i4>1026</vt:i4>
      </vt:variant>
      <vt:variant>
        <vt:i4>1</vt:i4>
      </vt:variant>
      <vt:variant>
        <vt:lpwstr>J:\Work Study\Masfaa\images\med_logo.jpg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Mazanec</dc:creator>
  <cp:lastModifiedBy>Mike Mazanec</cp:lastModifiedBy>
  <cp:revision>1</cp:revision>
  <dcterms:created xsi:type="dcterms:W3CDTF">2013-09-16T20:57:00Z</dcterms:created>
  <dcterms:modified xsi:type="dcterms:W3CDTF">2013-09-16T20:57:00Z</dcterms:modified>
</cp:coreProperties>
</file>