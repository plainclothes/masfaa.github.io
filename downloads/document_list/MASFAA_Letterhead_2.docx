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857FF">
      <w:bookmarkStart w:id="0" w:name="_GoBack"/>
      <w:bookmarkEnd w:id="0"/>
      <w:r>
        <w:rPr>
          <w:noProof/>
        </w:rPr>
        <w:drawing>
          <wp:inline distT="0" distB="0" distL="0" distR="0">
            <wp:extent cx="6400800" cy="619125"/>
            <wp:effectExtent l="0" t="0" r="0" b="9525"/>
            <wp:docPr id="1" name="Picture 1" descr="C:\My Documents\My Pictures\masfaa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My Pictures\masfaa_log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857FF"/>
    <w:p w:rsidR="00000000" w:rsidRDefault="007857FF"/>
    <w:p w:rsidR="007857FF" w:rsidRDefault="007857FF"/>
    <w:sectPr w:rsidR="007857FF">
      <w:pgSz w:w="12240" w:h="15840"/>
      <w:pgMar w:top="900" w:right="18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FF"/>
    <w:rsid w:val="007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zanec\Documents\MASFAA\documents\Masfaa%20Letterhead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Masfaa Letterhead 1.dot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University of Montana</Company>
  <LinksUpToDate>false</LinksUpToDate>
  <CharactersWithSpaces>4</CharactersWithSpaces>
  <SharedDoc>false</SharedDoc>
  <HLinks>
    <vt:vector size="6" baseType="variant">
      <vt:variant>
        <vt:i4>5701662</vt:i4>
      </vt:variant>
      <vt:variant>
        <vt:i4>1024</vt:i4>
      </vt:variant>
      <vt:variant>
        <vt:i4>1025</vt:i4>
      </vt:variant>
      <vt:variant>
        <vt:i4>1</vt:i4>
      </vt:variant>
      <vt:variant>
        <vt:lpwstr>C:\My Documents\My Pictures\masfaa_logo1.jpg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Mazanec</dc:creator>
  <cp:lastModifiedBy>Mike Mazanec</cp:lastModifiedBy>
  <cp:revision>1</cp:revision>
  <dcterms:created xsi:type="dcterms:W3CDTF">2013-09-16T20:57:00Z</dcterms:created>
  <dcterms:modified xsi:type="dcterms:W3CDTF">2013-09-16T20:57:00Z</dcterms:modified>
</cp:coreProperties>
</file>